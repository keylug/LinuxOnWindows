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59A80" w14:textId="68D6E886" w:rsidR="00ED24CD" w:rsidRPr="001B43FA" w:rsidRDefault="00C356A8" w:rsidP="00AB6C80">
      <w:pPr>
        <w:rPr>
          <w:rFonts w:ascii="Segoe UI Light" w:hAnsi="Segoe UI Light" w:cs="Segoe UI Light"/>
        </w:rPr>
      </w:pPr>
      <w:r w:rsidRPr="001B43FA">
        <w:rPr>
          <w:rFonts w:ascii="Segoe UI Light" w:hAnsi="Segoe UI Light" w:cs="Segoe UI Light"/>
        </w:rPr>
        <w:tab/>
      </w:r>
      <w:r w:rsidRPr="001B43FA">
        <w:rPr>
          <w:rFonts w:ascii="Segoe UI Light" w:hAnsi="Segoe UI Light" w:cs="Segoe UI Light"/>
        </w:rPr>
        <w:tab/>
      </w:r>
      <w:r w:rsidRPr="001B43FA">
        <w:rPr>
          <w:rFonts w:ascii="Segoe UI Light" w:hAnsi="Segoe UI Light" w:cs="Segoe UI Light"/>
        </w:rPr>
        <w:tab/>
      </w:r>
      <w:r w:rsidRPr="001B43FA">
        <w:rPr>
          <w:rFonts w:ascii="Segoe UI Light" w:hAnsi="Segoe UI Light" w:cs="Segoe UI Light"/>
        </w:rPr>
        <w:tab/>
      </w:r>
      <w:r w:rsidRPr="001B43FA">
        <w:rPr>
          <w:rFonts w:ascii="Segoe UI Light" w:hAnsi="Segoe UI Light" w:cs="Segoe UI Light"/>
        </w:rPr>
        <w:tab/>
      </w:r>
    </w:p>
    <w:p w14:paraId="5D74DBC4" w14:textId="77777777" w:rsidR="00597AC3" w:rsidRPr="001B43FA" w:rsidRDefault="00597AC3" w:rsidP="00597AC3">
      <w:pPr>
        <w:pStyle w:val="address"/>
        <w:rPr>
          <w:rFonts w:ascii="Segoe UI Light" w:hAnsi="Segoe UI Light" w:cs="Segoe UI Light"/>
          <w:b/>
          <w:bCs/>
          <w:sz w:val="32"/>
          <w:szCs w:val="32"/>
        </w:rPr>
      </w:pPr>
      <w:r w:rsidRPr="001B43FA">
        <w:rPr>
          <w:rFonts w:ascii="Segoe UI Light" w:hAnsi="Segoe UI Light" w:cs="Segoe UI Light"/>
          <w:b/>
          <w:bCs/>
          <w:sz w:val="32"/>
          <w:szCs w:val="32"/>
        </w:rPr>
        <w:t>Revision History</w:t>
      </w:r>
    </w:p>
    <w:p w14:paraId="671FE20B" w14:textId="77777777" w:rsidR="00597AC3" w:rsidRPr="001B43FA" w:rsidRDefault="00597AC3" w:rsidP="00597AC3">
      <w:pPr>
        <w:tabs>
          <w:tab w:val="left" w:pos="3045"/>
        </w:tabs>
        <w:rPr>
          <w:rFonts w:ascii="Segoe UI Light" w:hAnsi="Segoe UI Light" w:cs="Segoe UI Light"/>
        </w:rPr>
      </w:pPr>
      <w:r w:rsidRPr="001B43FA">
        <w:rPr>
          <w:rFonts w:ascii="Segoe UI Light" w:hAnsi="Segoe UI Light" w:cs="Segoe UI Light"/>
        </w:rPr>
        <w:tab/>
      </w: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35"/>
        <w:gridCol w:w="1170"/>
        <w:gridCol w:w="2790"/>
        <w:gridCol w:w="4065"/>
      </w:tblGrid>
      <w:tr w:rsidR="00597AC3" w:rsidRPr="001B43FA" w14:paraId="04A93202" w14:textId="77777777" w:rsidTr="00CF005A">
        <w:trPr>
          <w:tblHeader/>
        </w:trPr>
        <w:tc>
          <w:tcPr>
            <w:tcW w:w="1735" w:type="dxa"/>
            <w:tcBorders>
              <w:bottom w:val="single" w:sz="12" w:space="0" w:color="auto"/>
            </w:tcBorders>
            <w:shd w:val="clear" w:color="auto" w:fill="D9D9D9"/>
          </w:tcPr>
          <w:p w14:paraId="4D2FA9CB" w14:textId="77777777" w:rsidR="00597AC3" w:rsidRPr="001B43FA" w:rsidRDefault="00D22374" w:rsidP="00CF005A">
            <w:pPr>
              <w:pStyle w:val="tableheading"/>
              <w:jc w:val="center"/>
              <w:rPr>
                <w:rFonts w:ascii="Segoe UI Light" w:hAnsi="Segoe UI Light" w:cs="Segoe UI Light"/>
                <w:sz w:val="20"/>
              </w:rPr>
            </w:pPr>
            <w:r w:rsidRPr="001B43FA">
              <w:rPr>
                <w:rFonts w:ascii="Segoe UI Light" w:hAnsi="Segoe UI Light" w:cs="Segoe UI Light"/>
                <w:sz w:val="20"/>
              </w:rPr>
              <w:t xml:space="preserve">Latest </w:t>
            </w:r>
            <w:r w:rsidR="00597AC3" w:rsidRPr="001B43FA">
              <w:rPr>
                <w:rFonts w:ascii="Segoe UI Light" w:hAnsi="Segoe UI Light" w:cs="Segoe UI Light"/>
                <w:sz w:val="20"/>
              </w:rPr>
              <w:t>Revision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D9D9D9"/>
          </w:tcPr>
          <w:p w14:paraId="3891BCDE" w14:textId="77777777" w:rsidR="00597AC3" w:rsidRPr="001B43FA" w:rsidRDefault="00597AC3" w:rsidP="00CF005A">
            <w:pPr>
              <w:pStyle w:val="tableheading"/>
              <w:jc w:val="center"/>
              <w:rPr>
                <w:rFonts w:ascii="Segoe UI Light" w:hAnsi="Segoe UI Light" w:cs="Segoe UI Light"/>
                <w:sz w:val="20"/>
              </w:rPr>
            </w:pPr>
            <w:r w:rsidRPr="001B43FA">
              <w:rPr>
                <w:rFonts w:ascii="Segoe UI Light" w:hAnsi="Segoe UI Light" w:cs="Segoe UI Light"/>
                <w:sz w:val="20"/>
              </w:rPr>
              <w:t>Date</w:t>
            </w:r>
          </w:p>
        </w:tc>
        <w:tc>
          <w:tcPr>
            <w:tcW w:w="2790" w:type="dxa"/>
            <w:tcBorders>
              <w:bottom w:val="single" w:sz="12" w:space="0" w:color="auto"/>
            </w:tcBorders>
            <w:shd w:val="clear" w:color="auto" w:fill="D9D9D9"/>
          </w:tcPr>
          <w:p w14:paraId="4A076E9C" w14:textId="77777777" w:rsidR="00597AC3" w:rsidRPr="001B43FA" w:rsidRDefault="00597AC3" w:rsidP="00CF005A">
            <w:pPr>
              <w:autoSpaceDE w:val="0"/>
              <w:autoSpaceDN w:val="0"/>
              <w:adjustRightInd w:val="0"/>
              <w:jc w:val="center"/>
              <w:rPr>
                <w:rFonts w:ascii="Segoe UI Light" w:hAnsi="Segoe UI Light" w:cs="Segoe UI Light"/>
                <w:b/>
                <w:sz w:val="20"/>
                <w:szCs w:val="20"/>
              </w:rPr>
            </w:pPr>
            <w:r w:rsidRPr="001B43FA">
              <w:rPr>
                <w:rFonts w:ascii="Segoe UI Light" w:hAnsi="Segoe UI Light" w:cs="Segoe UI Light"/>
                <w:b/>
                <w:sz w:val="20"/>
                <w:szCs w:val="20"/>
              </w:rPr>
              <w:t>By</w:t>
            </w:r>
          </w:p>
        </w:tc>
        <w:tc>
          <w:tcPr>
            <w:tcW w:w="4065" w:type="dxa"/>
            <w:tcBorders>
              <w:bottom w:val="single" w:sz="12" w:space="0" w:color="auto"/>
            </w:tcBorders>
            <w:shd w:val="clear" w:color="auto" w:fill="D9D9D9"/>
          </w:tcPr>
          <w:p w14:paraId="1A2B27F9" w14:textId="77777777" w:rsidR="00597AC3" w:rsidRPr="001B43FA" w:rsidRDefault="00597AC3" w:rsidP="00CF005A">
            <w:pPr>
              <w:autoSpaceDE w:val="0"/>
              <w:autoSpaceDN w:val="0"/>
              <w:adjustRightInd w:val="0"/>
              <w:rPr>
                <w:rFonts w:ascii="Segoe UI Light" w:hAnsi="Segoe UI Light" w:cs="Segoe UI Light"/>
                <w:b/>
                <w:sz w:val="20"/>
                <w:szCs w:val="20"/>
              </w:rPr>
            </w:pPr>
            <w:r w:rsidRPr="001B43FA">
              <w:rPr>
                <w:rFonts w:ascii="Segoe UI Light" w:hAnsi="Segoe UI Light" w:cs="Segoe UI Light"/>
                <w:b/>
                <w:sz w:val="20"/>
                <w:szCs w:val="20"/>
              </w:rPr>
              <w:t>Comments</w:t>
            </w:r>
          </w:p>
        </w:tc>
      </w:tr>
      <w:tr w:rsidR="008E4C08" w:rsidRPr="001B43FA" w14:paraId="1A46A36F" w14:textId="77777777" w:rsidTr="00CF005A">
        <w:trPr>
          <w:trHeight w:val="70"/>
        </w:trPr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</w:tcPr>
          <w:p w14:paraId="69F03331" w14:textId="571D59A0" w:rsidR="008E4C08" w:rsidRPr="001B43FA" w:rsidRDefault="00FA7834" w:rsidP="00CF005A">
            <w:pPr>
              <w:tabs>
                <w:tab w:val="left" w:pos="840"/>
              </w:tabs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01.0</w:t>
            </w:r>
            <w:r w:rsidR="005608CC">
              <w:rPr>
                <w:rFonts w:ascii="Segoe UI Light" w:hAnsi="Segoe UI Light" w:cs="Segoe UI Light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3EE8CF0B" w14:textId="30A8E40F" w:rsidR="008E4C08" w:rsidRPr="001B43FA" w:rsidRDefault="004460EA" w:rsidP="00CF005A">
            <w:pPr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0</w:t>
            </w:r>
            <w:r w:rsidR="005608CC">
              <w:rPr>
                <w:rFonts w:ascii="Segoe UI Light" w:hAnsi="Segoe UI Light" w:cs="Segoe UI Light"/>
                <w:sz w:val="20"/>
                <w:szCs w:val="20"/>
              </w:rPr>
              <w:t>7</w:t>
            </w:r>
            <w:r w:rsidR="0089713B" w:rsidRPr="001B43FA">
              <w:rPr>
                <w:rFonts w:ascii="Segoe UI Light" w:hAnsi="Segoe UI Light" w:cs="Segoe UI Light"/>
                <w:sz w:val="20"/>
                <w:szCs w:val="20"/>
              </w:rPr>
              <w:t>/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0</w:t>
            </w:r>
            <w:r w:rsidR="005608CC">
              <w:rPr>
                <w:rFonts w:ascii="Segoe UI Light" w:hAnsi="Segoe UI Light" w:cs="Segoe UI Light"/>
                <w:sz w:val="20"/>
                <w:szCs w:val="20"/>
              </w:rPr>
              <w:t>8</w:t>
            </w:r>
            <w:r w:rsidR="00156F97" w:rsidRPr="001B43FA">
              <w:rPr>
                <w:rFonts w:ascii="Segoe UI Light" w:hAnsi="Segoe UI Light" w:cs="Segoe UI Light"/>
                <w:sz w:val="20"/>
                <w:szCs w:val="20"/>
              </w:rPr>
              <w:t>/201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8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45BB696" w14:textId="77777777" w:rsidR="008E4C08" w:rsidRPr="001B43FA" w:rsidRDefault="008E4C08" w:rsidP="00CF005A">
            <w:pPr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  <w:r w:rsidRPr="001B43FA">
              <w:rPr>
                <w:rFonts w:ascii="Segoe UI Light" w:hAnsi="Segoe UI Light" w:cs="Segoe UI Light"/>
                <w:sz w:val="20"/>
                <w:szCs w:val="20"/>
              </w:rPr>
              <w:t>Preston K. Pars</w:t>
            </w:r>
            <w:r w:rsidR="009E384C" w:rsidRPr="001B43FA">
              <w:rPr>
                <w:rFonts w:ascii="Segoe UI Light" w:hAnsi="Segoe UI Light" w:cs="Segoe UI Light"/>
                <w:sz w:val="20"/>
                <w:szCs w:val="20"/>
              </w:rPr>
              <w:t>a</w:t>
            </w:r>
            <w:r w:rsidRPr="001B43FA">
              <w:rPr>
                <w:rFonts w:ascii="Segoe UI Light" w:hAnsi="Segoe UI Light" w:cs="Segoe UI Light"/>
                <w:sz w:val="20"/>
                <w:szCs w:val="20"/>
              </w:rPr>
              <w:t>rd</w:t>
            </w:r>
          </w:p>
        </w:tc>
        <w:tc>
          <w:tcPr>
            <w:tcW w:w="4065" w:type="dxa"/>
            <w:tcBorders>
              <w:top w:val="single" w:sz="4" w:space="0" w:color="auto"/>
              <w:bottom w:val="single" w:sz="4" w:space="0" w:color="auto"/>
            </w:tcBorders>
          </w:tcPr>
          <w:p w14:paraId="4D7846F2" w14:textId="71E3D64B" w:rsidR="008E4C08" w:rsidRPr="001B43FA" w:rsidRDefault="00D86A4D" w:rsidP="00CF005A">
            <w:pPr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Added question</w:t>
            </w:r>
            <w:r w:rsidR="00FC5F84"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  <w:r w:rsidR="005608CC">
              <w:rPr>
                <w:rFonts w:ascii="Segoe UI Light" w:hAnsi="Segoe UI Light" w:cs="Segoe UI Light"/>
                <w:sz w:val="20"/>
                <w:szCs w:val="20"/>
              </w:rPr>
              <w:t>52</w:t>
            </w:r>
          </w:p>
        </w:tc>
      </w:tr>
    </w:tbl>
    <w:p w14:paraId="6325AEE6" w14:textId="77777777" w:rsidR="00597AC3" w:rsidRPr="001B43FA" w:rsidRDefault="00597AC3" w:rsidP="00597AC3">
      <w:pPr>
        <w:pStyle w:val="ListParagraph"/>
        <w:ind w:left="1080"/>
        <w:rPr>
          <w:rFonts w:ascii="Segoe UI Light" w:hAnsi="Segoe UI Light" w:cs="Segoe UI Light"/>
          <w:sz w:val="20"/>
          <w:szCs w:val="20"/>
        </w:rPr>
      </w:pPr>
    </w:p>
    <w:p w14:paraId="37B3A6F0" w14:textId="77777777" w:rsidR="00D21571" w:rsidRPr="001B43FA" w:rsidRDefault="002D6667" w:rsidP="0008298A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1</w:t>
      </w:r>
      <w:r w:rsidR="00D21571"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. </w:t>
      </w:r>
      <w:r w:rsidR="0008298A"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What are the repository links to Azure supported Linux images?</w:t>
      </w:r>
    </w:p>
    <w:p w14:paraId="021828EC" w14:textId="77777777" w:rsidR="0008298A" w:rsidRPr="001B43FA" w:rsidRDefault="0008298A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OpenLogic Repro: </w:t>
      </w:r>
      <w:hyperlink r:id="rId11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http://olcentgbl.trafficmanager.net/openlogic/6/openlogic/x86_64/RPMS/</w:t>
        </w:r>
      </w:hyperlink>
    </w:p>
    <w:p w14:paraId="73E69024" w14:textId="77777777" w:rsidR="0008298A" w:rsidRPr="001B43FA" w:rsidRDefault="0008298A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A2. CentOS 6.3 download: </w:t>
      </w:r>
      <w:hyperlink r:id="rId12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http://go.microsoft.com/fwlink/?LinkID=403033&amp;clcid=0x409</w:t>
        </w:r>
      </w:hyperlink>
    </w:p>
    <w:p w14:paraId="6F34ADF0" w14:textId="77777777" w:rsidR="0008298A" w:rsidRPr="001B43FA" w:rsidRDefault="0008298A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A3. CoreOS LIS Agent Source Code: </w:t>
      </w:r>
    </w:p>
    <w:p w14:paraId="5301C081" w14:textId="77777777" w:rsidR="0008298A" w:rsidRPr="001B43FA" w:rsidRDefault="00B40734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hyperlink r:id="rId13" w:history="1">
        <w:r w:rsidR="0008298A"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https://github.com/coreos/coreos-overlay/tree/master/app-emulation/wa-linux-agent</w:t>
        </w:r>
      </w:hyperlink>
      <w:bookmarkStart w:id="0" w:name="_GoBack"/>
      <w:bookmarkEnd w:id="0"/>
    </w:p>
    <w:p w14:paraId="0542F97F" w14:textId="77777777" w:rsidR="0008298A" w:rsidRPr="001B43FA" w:rsidRDefault="0008298A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A4. Debi</w:t>
      </w: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ab/>
        <w:t xml:space="preserve">an Source Code: </w:t>
      </w:r>
      <w:hyperlink r:id="rId14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https://github.com/Azure/WALinuxAgent</w:t>
        </w:r>
      </w:hyperlink>
    </w:p>
    <w:p w14:paraId="756A2E70" w14:textId="77777777" w:rsidR="0008298A" w:rsidRPr="001B43FA" w:rsidRDefault="0008298A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A5. Oracle Linux: </w:t>
      </w:r>
      <w:hyperlink r:id="rId15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http://go.microsoft.com/fwlink/p/?LinkID=250998</w:t>
        </w:r>
      </w:hyperlink>
    </w:p>
    <w:p w14:paraId="05846C76" w14:textId="77777777" w:rsidR="00D21571" w:rsidRPr="001B43FA" w:rsidRDefault="0008298A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A6. Windows Azure Linux Agent Source: </w:t>
      </w:r>
      <w:hyperlink r:id="rId16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https://github.com/Azure/WALinuxAgent</w:t>
        </w:r>
      </w:hyperlink>
    </w:p>
    <w:p w14:paraId="4441A264" w14:textId="77777777" w:rsidR="002D6667" w:rsidRPr="001B43FA" w:rsidRDefault="002D6667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24FFA0A9" w14:textId="77777777" w:rsidR="002D6667" w:rsidRPr="001B43FA" w:rsidRDefault="00037BAE" w:rsidP="002D6667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2. Where can I find the latest information on the Microsoft Azure Endorsed Distribution List for Linux?</w:t>
      </w:r>
    </w:p>
    <w:p w14:paraId="7DC32E0F" w14:textId="77777777" w:rsidR="00037BAE" w:rsidRPr="001B43FA" w:rsidRDefault="00037BAE" w:rsidP="00037BAE">
      <w:pPr>
        <w:pStyle w:val="ListParagraph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</w:t>
      </w:r>
      <w:hyperlink r:id="rId17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https://docs.microsoft.com/en-us/azure/virtual-machines/virtual-machines-linux-endorsed-distros?toc=%2fazure%2fvirtual-machines%2flinux%2ftoc.json</w:t>
        </w:r>
      </w:hyperlink>
    </w:p>
    <w:p w14:paraId="43CAFE45" w14:textId="77777777" w:rsidR="00BC4DDC" w:rsidRPr="001B43FA" w:rsidRDefault="00BC4DDC" w:rsidP="00037BAE">
      <w:pPr>
        <w:pStyle w:val="ListParagraph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5D896A9E" w14:textId="77777777" w:rsidR="00BC4DDC" w:rsidRPr="001B43FA" w:rsidRDefault="00BC4DDC" w:rsidP="00BC4DDC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3. </w:t>
      </w:r>
      <w:r w:rsidR="003678D3"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Where can I find instructions to prepare an unsupported Linux image for Azure?</w:t>
      </w:r>
    </w:p>
    <w:p w14:paraId="7BCC0929" w14:textId="77777777" w:rsidR="003678D3" w:rsidRPr="001B43FA" w:rsidRDefault="003678D3" w:rsidP="003678D3">
      <w:pPr>
        <w:pStyle w:val="ListParagraph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</w:t>
      </w:r>
      <w:hyperlink r:id="rId18" w:history="1">
        <w:r w:rsidR="00BD4D71"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https://docs.microsoft.com/en-us/azure/virtual-machines/virtual-machines-linux-create-upload-generic?toc=%2fazure%2fvirtual-machines%2flinux%2ftoc.json</w:t>
        </w:r>
      </w:hyperlink>
    </w:p>
    <w:p w14:paraId="5D885AF6" w14:textId="77777777" w:rsidR="009A1954" w:rsidRPr="001B43FA" w:rsidRDefault="009A1954" w:rsidP="003678D3">
      <w:pPr>
        <w:pStyle w:val="ListParagraph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53166CF4" w14:textId="77777777" w:rsidR="0053256A" w:rsidRPr="001B43FA" w:rsidRDefault="009A1954" w:rsidP="009A1954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4. </w:t>
      </w:r>
      <w:r w:rsidR="0053256A"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How can I deploy an Azure Linux image using PowerShell?</w:t>
      </w:r>
    </w:p>
    <w:p w14:paraId="1E5EA176" w14:textId="77777777" w:rsidR="0053256A" w:rsidRPr="001B43FA" w:rsidRDefault="0053256A" w:rsidP="0053256A">
      <w:pPr>
        <w:pStyle w:val="ListParagraph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</w:t>
      </w:r>
      <w:hyperlink r:id="rId19" w:history="1">
        <w:r w:rsidR="004A34CD"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https://docs.microsoft.com/en-us/azure/virtual-machines/windows/quick-create-powershell\</w:t>
        </w:r>
      </w:hyperlink>
    </w:p>
    <w:p w14:paraId="2F64F706" w14:textId="77777777" w:rsidR="0053256A" w:rsidRPr="001B43FA" w:rsidRDefault="0053256A" w:rsidP="009A1954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4F655BC6" w14:textId="77777777" w:rsidR="00BD4D71" w:rsidRPr="001B43FA" w:rsidRDefault="00DF7DD9" w:rsidP="00DF7DD9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5. How can I deploy an Azure Linux image using the Azure CLI 2.0 ?</w:t>
      </w:r>
    </w:p>
    <w:p w14:paraId="7E7E966A" w14:textId="77777777" w:rsidR="004A34CD" w:rsidRPr="001B43FA" w:rsidRDefault="004A34CD" w:rsidP="004A34CD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</w:t>
      </w:r>
      <w:hyperlink r:id="rId20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https://docs.microsoft.com/en-us/azure/virtual-machines/windows/quick-create-cli</w:t>
        </w:r>
      </w:hyperlink>
    </w:p>
    <w:p w14:paraId="595D5864" w14:textId="77777777" w:rsidR="004A34CD" w:rsidRPr="001B43FA" w:rsidRDefault="004A34CD" w:rsidP="004A34CD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6D14E624" w14:textId="77777777" w:rsidR="004A34CD" w:rsidRPr="001B43FA" w:rsidRDefault="004A34CD" w:rsidP="004A34CD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6. Where can I find a reference for the structure and syntax of Azure Resource Manager templates?</w:t>
      </w:r>
    </w:p>
    <w:p w14:paraId="55CDEFE8" w14:textId="77777777" w:rsidR="004A34CD" w:rsidRPr="001B43FA" w:rsidRDefault="004A34CD" w:rsidP="004A34CD">
      <w:pPr>
        <w:pStyle w:val="ListParagraph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</w:t>
      </w:r>
      <w:hyperlink r:id="rId21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https://docs.microsoft.com/en-us/azure/azure-resource-manager/resource-group-authoring-templates</w:t>
        </w:r>
      </w:hyperlink>
    </w:p>
    <w:p w14:paraId="587988CC" w14:textId="77777777" w:rsidR="004A34CD" w:rsidRPr="001B43FA" w:rsidRDefault="004A34CD" w:rsidP="004A34CD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4981DB11" w14:textId="77777777" w:rsidR="004A34CD" w:rsidRPr="001B43FA" w:rsidRDefault="003B262B" w:rsidP="00DF7DD9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7. How can I get started with DSC for Linux?</w:t>
      </w:r>
    </w:p>
    <w:p w14:paraId="15BDF6AB" w14:textId="77777777" w:rsidR="003B262B" w:rsidRPr="001B43FA" w:rsidRDefault="003B262B" w:rsidP="003B262B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</w:t>
      </w:r>
      <w:hyperlink r:id="rId22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https://msdn.microsoft.com/en-us/powershell/dsc/lnxgettingstarted</w:t>
        </w:r>
      </w:hyperlink>
    </w:p>
    <w:p w14:paraId="33ACA948" w14:textId="77777777" w:rsidR="003B262B" w:rsidRPr="001B43FA" w:rsidRDefault="003B262B" w:rsidP="003B262B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01E6FA9D" w14:textId="77777777" w:rsidR="00B54A30" w:rsidRPr="001B43FA" w:rsidRDefault="00B54A30" w:rsidP="00231BEA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8. What sample </w:t>
      </w:r>
      <w:r w:rsidR="00231BEA"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JSON template </w:t>
      </w: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code snippet can be used </w:t>
      </w:r>
      <w:r w:rsidR="00231BEA"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to specify the DSC extension for Linux machines in the resources section of a JSON deployment template?</w:t>
      </w:r>
    </w:p>
    <w:p w14:paraId="15290924" w14:textId="77777777" w:rsidR="00231BEA" w:rsidRPr="001B43FA" w:rsidRDefault="00231BEA" w:rsidP="003B262B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62507515" w14:textId="77777777" w:rsidR="00231BEA" w:rsidRPr="001B43FA" w:rsidRDefault="00231BEA" w:rsidP="003B262B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</w:t>
      </w:r>
    </w:p>
    <w:p w14:paraId="43A890A7" w14:textId="77777777" w:rsidR="00231BEA" w:rsidRPr="001B43FA" w:rsidRDefault="00B40734" w:rsidP="003B262B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>
        <w:rPr>
          <w:rFonts w:ascii="Segoe UI Light" w:eastAsia="Calibri" w:hAnsi="Segoe UI Light" w:cs="Segoe UI Light"/>
          <w:color w:val="000000"/>
          <w:sz w:val="20"/>
          <w:szCs w:val="20"/>
        </w:rPr>
        <w:lastRenderedPageBreak/>
        <w:pict w14:anchorId="4B4B3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330.55pt;height:171.85pt;visibility:visible;mso-wrap-style:square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7833553" w14:textId="77777777" w:rsidR="004A34CD" w:rsidRPr="001B43FA" w:rsidRDefault="004A34CD" w:rsidP="00DF7DD9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2FA1A6A4" w14:textId="77777777" w:rsidR="003678D3" w:rsidRPr="001B43FA" w:rsidRDefault="003678D3" w:rsidP="00BC4DDC">
      <w:pPr>
        <w:pStyle w:val="ListParagraph"/>
        <w:ind w:left="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6782B439" w14:textId="77777777" w:rsidR="00037BAE" w:rsidRPr="001B43FA" w:rsidRDefault="00DC03E2" w:rsidP="00037BAE">
      <w:pPr>
        <w:pStyle w:val="ListParagraph"/>
        <w:rPr>
          <w:rFonts w:ascii="Segoe UI Light" w:eastAsia="Calibri" w:hAnsi="Segoe UI Light" w:cs="Segoe UI Light"/>
          <w:bCs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bCs/>
          <w:color w:val="000000"/>
          <w:sz w:val="20"/>
          <w:szCs w:val="20"/>
        </w:rPr>
        <w:t>9. Where can I find instructions for generating and using an ssh-key pair to authenticate to a new Azure VM?</w:t>
      </w:r>
    </w:p>
    <w:p w14:paraId="1C48D5F6" w14:textId="77777777" w:rsidR="00037BAE" w:rsidRPr="001B43FA" w:rsidRDefault="00DC03E2" w:rsidP="00DC03E2">
      <w:pPr>
        <w:pStyle w:val="ListParagraph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In Linux: </w:t>
      </w:r>
      <w:hyperlink r:id="rId24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https://azure.microsoft.com/en-us/documentation/articles/virtual-machines-linux-use-ssh-key/</w:t>
        </w:r>
      </w:hyperlink>
    </w:p>
    <w:p w14:paraId="3144FD62" w14:textId="77777777" w:rsidR="00DC03E2" w:rsidRPr="001B43FA" w:rsidRDefault="00DC03E2" w:rsidP="00DC03E2">
      <w:pPr>
        <w:pStyle w:val="ListParagraph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A2. In Windows: </w:t>
      </w:r>
      <w:hyperlink r:id="rId25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https://azure.microsoft.com/en-us/documentation/articles/virtual-machines-windows-use-ssh-key/</w:t>
        </w:r>
      </w:hyperlink>
    </w:p>
    <w:p w14:paraId="3EB9693A" w14:textId="77777777" w:rsidR="002D6667" w:rsidRPr="001B43FA" w:rsidRDefault="002D6667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6A069AA1" w14:textId="77777777" w:rsidR="002D6667" w:rsidRPr="001B43FA" w:rsidRDefault="000227A6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10. Where can I find the Windows Azure Linux Agent?</w:t>
      </w:r>
    </w:p>
    <w:p w14:paraId="1A66F40C" w14:textId="77777777" w:rsidR="000227A6" w:rsidRPr="001B43FA" w:rsidRDefault="0072663B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</w:t>
      </w:r>
      <w:hyperlink r:id="rId26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https://github.com/WindowsAzure/WALinuxAgent</w:t>
        </w:r>
      </w:hyperlink>
    </w:p>
    <w:p w14:paraId="7AAD36DD" w14:textId="77777777" w:rsidR="0072663B" w:rsidRPr="001B43FA" w:rsidRDefault="0072663B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</w:p>
    <w:p w14:paraId="621EB990" w14:textId="77777777" w:rsidR="0072663B" w:rsidRPr="001B43FA" w:rsidRDefault="0072663B" w:rsidP="0008298A">
      <w:pPr>
        <w:pStyle w:val="ListParagraph"/>
        <w:ind w:left="0" w:firstLine="720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>11. Where is the Linux Agent User Guide located?</w:t>
      </w:r>
    </w:p>
    <w:p w14:paraId="4FC1BE20" w14:textId="77777777" w:rsidR="0072663B" w:rsidRPr="001B43FA" w:rsidRDefault="0072663B" w:rsidP="0072663B">
      <w:pPr>
        <w:pStyle w:val="ListParagraph"/>
        <w:rPr>
          <w:rFonts w:ascii="Segoe UI Light" w:eastAsia="Calibri" w:hAnsi="Segoe UI Light" w:cs="Segoe UI Light"/>
          <w:color w:val="000000"/>
          <w:sz w:val="20"/>
          <w:szCs w:val="20"/>
        </w:rPr>
      </w:pPr>
      <w:r w:rsidRPr="001B43FA">
        <w:rPr>
          <w:rFonts w:ascii="Segoe UI Light" w:eastAsia="Calibri" w:hAnsi="Segoe UI Light" w:cs="Segoe UI Light"/>
          <w:color w:val="000000"/>
          <w:sz w:val="20"/>
          <w:szCs w:val="20"/>
        </w:rPr>
        <w:t xml:space="preserve">A1. </w:t>
      </w:r>
      <w:hyperlink r:id="rId27" w:history="1">
        <w:r w:rsidR="00FF4219"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http://www.windowsazure.com/en-us/documentation/articles/virtual-machines-linux-agent-user-guide/</w:t>
        </w:r>
      </w:hyperlink>
    </w:p>
    <w:p w14:paraId="56A7B248" w14:textId="77777777" w:rsidR="00FF4219" w:rsidRPr="001B43FA" w:rsidRDefault="00FF4219" w:rsidP="0072663B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</w:p>
    <w:p w14:paraId="7A6F5A21" w14:textId="77777777" w:rsidR="00C97A3F" w:rsidRPr="001B43FA" w:rsidRDefault="00C97A3F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bookmarkStart w:id="1" w:name="OLE_LINK1"/>
      <w:r w:rsidRPr="001B43FA">
        <w:rPr>
          <w:rFonts w:ascii="Segoe UI Light" w:eastAsia="Calibri" w:hAnsi="Segoe UI Light" w:cs="Segoe UI Light"/>
          <w:sz w:val="20"/>
          <w:szCs w:val="20"/>
        </w:rPr>
        <w:t>12. How can I get started using Azure CLI 2.0 ?</w:t>
      </w:r>
    </w:p>
    <w:p w14:paraId="1CE1AC5C" w14:textId="77777777" w:rsidR="00C97A3F" w:rsidRPr="001B43FA" w:rsidRDefault="00C97A3F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 xml:space="preserve">A1. </w:t>
      </w:r>
      <w:hyperlink r:id="rId28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https://docs.microsoft.com/en-us/cli/azure/overview</w:t>
        </w:r>
      </w:hyperlink>
      <w:bookmarkEnd w:id="1"/>
    </w:p>
    <w:p w14:paraId="189E0F61" w14:textId="77777777" w:rsidR="00DC3169" w:rsidRPr="001B43FA" w:rsidRDefault="00DC3169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</w:p>
    <w:p w14:paraId="02C0BA6F" w14:textId="77777777" w:rsidR="00DC3169" w:rsidRPr="001B43FA" w:rsidRDefault="00DC3169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bookmarkStart w:id="2" w:name="OLE_LINK2"/>
      <w:r w:rsidRPr="001B43FA">
        <w:rPr>
          <w:rFonts w:ascii="Segoe UI Light" w:eastAsia="Calibri" w:hAnsi="Segoe UI Light" w:cs="Segoe UI Light"/>
          <w:sz w:val="20"/>
          <w:szCs w:val="20"/>
        </w:rPr>
        <w:t xml:space="preserve">13. How can I learn </w:t>
      </w:r>
      <w:r w:rsidR="005751D4" w:rsidRPr="001B43FA">
        <w:rPr>
          <w:rFonts w:ascii="Segoe UI Light" w:eastAsia="Calibri" w:hAnsi="Segoe UI Light" w:cs="Segoe UI Light"/>
          <w:sz w:val="20"/>
          <w:szCs w:val="20"/>
        </w:rPr>
        <w:t>JMESPath query?</w:t>
      </w:r>
    </w:p>
    <w:p w14:paraId="36BCDEA9" w14:textId="77777777" w:rsidR="005751D4" w:rsidRPr="001B43FA" w:rsidRDefault="00FA6F80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 xml:space="preserve">A1. </w:t>
      </w:r>
      <w:hyperlink r:id="rId29" w:history="1">
        <w:r w:rsidR="005751D4"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http://jmespath.org/tutorial.html</w:t>
        </w:r>
      </w:hyperlink>
    </w:p>
    <w:p w14:paraId="06B6C4EE" w14:textId="77777777" w:rsidR="0038352C" w:rsidRPr="001B43FA" w:rsidRDefault="0038352C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</w:p>
    <w:p w14:paraId="2CAD862D" w14:textId="77777777" w:rsidR="0038352C" w:rsidRPr="001B43FA" w:rsidRDefault="00700CED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bookmarkStart w:id="3" w:name="OLE_LINK3"/>
      <w:r w:rsidRPr="001B43FA">
        <w:rPr>
          <w:rFonts w:ascii="Segoe UI Light" w:eastAsia="Calibri" w:hAnsi="Segoe UI Light" w:cs="Segoe UI Light"/>
          <w:sz w:val="20"/>
          <w:szCs w:val="20"/>
        </w:rPr>
        <w:t>14. How do I install the Azure CLI 2.0 ?</w:t>
      </w:r>
    </w:p>
    <w:p w14:paraId="18012A2B" w14:textId="77777777" w:rsidR="00700CED" w:rsidRPr="001B43FA" w:rsidRDefault="00FA6F80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 xml:space="preserve">A1. </w:t>
      </w:r>
      <w:hyperlink r:id="rId30" w:history="1">
        <w:r w:rsidR="00700CED"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https://docs.microsoft.com/en-us/cli/azure/install-azure-cli</w:t>
        </w:r>
      </w:hyperlink>
    </w:p>
    <w:bookmarkEnd w:id="3"/>
    <w:p w14:paraId="7FBB6179" w14:textId="77777777" w:rsidR="00700CED" w:rsidRPr="001B43FA" w:rsidRDefault="00700CED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</w:p>
    <w:p w14:paraId="52976574" w14:textId="77777777" w:rsidR="00AA2E0A" w:rsidRPr="001B43FA" w:rsidRDefault="00AA2E0A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 xml:space="preserve">15. How </w:t>
      </w:r>
      <w:r w:rsidR="00287016" w:rsidRPr="001B43FA">
        <w:rPr>
          <w:rFonts w:ascii="Segoe UI Light" w:eastAsia="Calibri" w:hAnsi="Segoe UI Light" w:cs="Segoe UI Light"/>
          <w:sz w:val="20"/>
          <w:szCs w:val="20"/>
        </w:rPr>
        <w:t>can I create a custom Linux image for uploading to Azure?</w:t>
      </w:r>
    </w:p>
    <w:p w14:paraId="151BEEC8" w14:textId="77777777" w:rsidR="00AA2E0A" w:rsidRPr="001B43FA" w:rsidRDefault="00287016" w:rsidP="00AA2E0A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 xml:space="preserve">A1. </w:t>
      </w:r>
      <w:hyperlink r:id="rId31" w:anchor="linuxinstall" w:history="1">
        <w:r w:rsidR="00AA2E0A"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https://azure.microsoft.com/en-us/documentation/articles/virtual-machines-linux-create-upload-vhd-generic/#linuxinstall</w:t>
        </w:r>
      </w:hyperlink>
    </w:p>
    <w:p w14:paraId="6BA427C0" w14:textId="77777777" w:rsidR="00AA2E0A" w:rsidRPr="001B43FA" w:rsidRDefault="00AA2E0A" w:rsidP="00AA2E0A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</w:p>
    <w:p w14:paraId="1395DA54" w14:textId="77777777" w:rsidR="00287016" w:rsidRPr="001B43FA" w:rsidRDefault="000C1C7C" w:rsidP="00AA2E0A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>16. How can I sign up for the new Azure Command Line interface preview feature to test and provide feedback?</w:t>
      </w:r>
    </w:p>
    <w:p w14:paraId="76E57971" w14:textId="77777777" w:rsidR="000C1C7C" w:rsidRPr="001B43FA" w:rsidRDefault="000C1C7C" w:rsidP="00AA2E0A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 xml:space="preserve">A1. </w:t>
      </w:r>
      <w:hyperlink r:id="rId32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https://azure.microsoft.com/en-us/blog/sneak-peek-a-new-azure-cloud-console/</w:t>
        </w:r>
      </w:hyperlink>
    </w:p>
    <w:p w14:paraId="5C70D557" w14:textId="77777777" w:rsidR="000C1C7C" w:rsidRPr="001B43FA" w:rsidRDefault="000C1C7C" w:rsidP="00AA2E0A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</w:p>
    <w:bookmarkEnd w:id="2"/>
    <w:p w14:paraId="6FB55D05" w14:textId="77777777" w:rsidR="00AA2E0A" w:rsidRPr="001B43FA" w:rsidRDefault="005F38E2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>17. How can I deploy a new VM into an existing virtual network in Azure?</w:t>
      </w:r>
    </w:p>
    <w:p w14:paraId="1BBE70AB" w14:textId="77777777" w:rsidR="005F38E2" w:rsidRPr="001B43FA" w:rsidRDefault="005F38E2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 xml:space="preserve">A1. </w:t>
      </w:r>
      <w:hyperlink r:id="rId33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https://docs.microsoft.com/en-us/azure/virtual-machines/linux/deploy-linux-vm-into-existing-vnet-using-cli</w:t>
        </w:r>
      </w:hyperlink>
    </w:p>
    <w:p w14:paraId="73F520AB" w14:textId="77777777" w:rsidR="005B2512" w:rsidRDefault="005B2512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</w:p>
    <w:p w14:paraId="1DF32414" w14:textId="77777777" w:rsidR="003E37E9" w:rsidRPr="001B43FA" w:rsidRDefault="003E37E9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>18. How can I create an Ubuntu Server docker host running NGNIX with PowerShell?</w:t>
      </w:r>
    </w:p>
    <w:p w14:paraId="13BBD2BC" w14:textId="77777777" w:rsidR="003E37E9" w:rsidRPr="001B43FA" w:rsidRDefault="003E37E9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lastRenderedPageBreak/>
        <w:t xml:space="preserve">A1. </w:t>
      </w:r>
      <w:hyperlink r:id="rId34" w:history="1">
        <w:r w:rsidRPr="001B43FA">
          <w:rPr>
            <w:rStyle w:val="Hyperlink"/>
            <w:rFonts w:ascii="Segoe UI Light" w:eastAsia="Calibri" w:hAnsi="Segoe UI Light" w:cs="Segoe UI Light"/>
            <w:sz w:val="20"/>
            <w:szCs w:val="20"/>
          </w:rPr>
          <w:t>https://docs.microsoft.com/en-us/azure/virtual-machines/scripts/virtual-machines-linux-powershell-sample-create-docker-host</w:t>
        </w:r>
      </w:hyperlink>
    </w:p>
    <w:p w14:paraId="27902401" w14:textId="77777777" w:rsidR="003E37E9" w:rsidRPr="001B43FA" w:rsidRDefault="00376BF5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 xml:space="preserve"> </w:t>
      </w:r>
    </w:p>
    <w:p w14:paraId="5FC20C8F" w14:textId="77777777" w:rsidR="00376BF5" w:rsidRPr="001B43FA" w:rsidRDefault="00376BF5" w:rsidP="00C97A3F">
      <w:pPr>
        <w:pStyle w:val="ListParagraph"/>
        <w:rPr>
          <w:rFonts w:ascii="Segoe UI Light" w:eastAsia="Calibri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 xml:space="preserve">19. Is there a cheat-sheet available for the mdadm raid management utility ? </w:t>
      </w:r>
    </w:p>
    <w:p w14:paraId="3268ADC1" w14:textId="77777777" w:rsidR="00376BF5" w:rsidRPr="001B43FA" w:rsidRDefault="00376BF5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eastAsia="Calibri" w:hAnsi="Segoe UI Light" w:cs="Segoe UI Light"/>
          <w:sz w:val="20"/>
          <w:szCs w:val="20"/>
        </w:rPr>
        <w:t>A1. Yes.</w:t>
      </w:r>
      <w:r w:rsidRPr="001B43FA">
        <w:rPr>
          <w:rFonts w:ascii="Segoe UI Light" w:hAnsi="Segoe UI Light" w:cs="Segoe UI Light"/>
        </w:rPr>
        <w:t xml:space="preserve"> </w:t>
      </w:r>
      <w:hyperlink r:id="rId35" w:history="1">
        <w:r w:rsidR="006961BC"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http://www.ducea.com/2009/03/08/mdadm-cheat-sheet/</w:t>
        </w:r>
      </w:hyperlink>
    </w:p>
    <w:p w14:paraId="74DE9CDA" w14:textId="77777777" w:rsidR="00187A87" w:rsidRPr="001B43FA" w:rsidRDefault="00187A87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1B344BF0" w14:textId="77777777" w:rsidR="00187A87" w:rsidRPr="001B43FA" w:rsidRDefault="00187A87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20. Where can I find </w:t>
      </w:r>
      <w:r w:rsidR="00EE6A19" w:rsidRPr="001B43FA">
        <w:rPr>
          <w:rFonts w:ascii="Segoe UI Light" w:hAnsi="Segoe UI Light" w:cs="Segoe UI Light"/>
          <w:sz w:val="20"/>
          <w:szCs w:val="20"/>
        </w:rPr>
        <w:t xml:space="preserve">1) </w:t>
      </w:r>
      <w:r w:rsidRPr="001B43FA">
        <w:rPr>
          <w:rFonts w:ascii="Segoe UI Light" w:hAnsi="Segoe UI Light" w:cs="Segoe UI Light"/>
          <w:sz w:val="20"/>
          <w:szCs w:val="20"/>
        </w:rPr>
        <w:t>the Log A</w:t>
      </w:r>
      <w:r w:rsidR="00EE6A19" w:rsidRPr="001B43FA">
        <w:rPr>
          <w:rFonts w:ascii="Segoe UI Light" w:hAnsi="Segoe UI Light" w:cs="Segoe UI Light"/>
          <w:sz w:val="20"/>
          <w:szCs w:val="20"/>
        </w:rPr>
        <w:t xml:space="preserve">nalytics query syntax reference, and 2) </w:t>
      </w:r>
      <w:r w:rsidR="00F16296" w:rsidRPr="001B43FA">
        <w:rPr>
          <w:rFonts w:ascii="Segoe UI Light" w:hAnsi="Segoe UI Light" w:cs="Segoe UI Light"/>
          <w:sz w:val="20"/>
          <w:szCs w:val="20"/>
        </w:rPr>
        <w:t>In-depth tutorials?</w:t>
      </w:r>
    </w:p>
    <w:p w14:paraId="4051E9AA" w14:textId="77777777" w:rsidR="00187A87" w:rsidRPr="001B43FA" w:rsidRDefault="00187A87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A1. </w:t>
      </w:r>
      <w:hyperlink r:id="rId36" w:history="1">
        <w:r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https://docs.microsoft.com/en-us/azure/log-analytics/log-analytics-search-reference</w:t>
        </w:r>
      </w:hyperlink>
    </w:p>
    <w:p w14:paraId="217DF06F" w14:textId="77777777" w:rsidR="00F16296" w:rsidRPr="001B43FA" w:rsidRDefault="00F16296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A2. </w:t>
      </w:r>
      <w:hyperlink r:id="rId37" w:history="1">
        <w:r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https://docs.microsoft.com/en-us/azure/log-analytics/log-analytics-log-searches</w:t>
        </w:r>
      </w:hyperlink>
    </w:p>
    <w:p w14:paraId="777D8559" w14:textId="77777777" w:rsidR="00F16296" w:rsidRPr="001B43FA" w:rsidRDefault="00F16296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25719BEC" w14:textId="77777777" w:rsidR="00187A87" w:rsidRPr="001B43FA" w:rsidRDefault="00121E3F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>21. How can I use PowerShell to convert a *.vmdk to *.vhd to upload to Azure?</w:t>
      </w:r>
    </w:p>
    <w:p w14:paraId="1277787D" w14:textId="77777777" w:rsidR="00121E3F" w:rsidRPr="001B43FA" w:rsidRDefault="00121E3F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A1. </w:t>
      </w:r>
      <w:hyperlink r:id="rId38" w:history="1">
        <w:r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https://blogs.msdn.microsoft.com/timomta/2015/06/11/how-to-convert-a-vmware-vmdk-to-hyper-v-vhd/</w:t>
        </w:r>
      </w:hyperlink>
    </w:p>
    <w:p w14:paraId="0C561F64" w14:textId="77777777" w:rsidR="00121E3F" w:rsidRPr="001B43FA" w:rsidRDefault="00121E3F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5EFEF9D8" w14:textId="77777777" w:rsidR="00BE427F" w:rsidRPr="001B43FA" w:rsidRDefault="00BE427F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>22. Where can I find Azure CLI Samples for Linux virtual machines?</w:t>
      </w:r>
    </w:p>
    <w:p w14:paraId="76C3CE59" w14:textId="77777777" w:rsidR="00BE427F" w:rsidRPr="001B43FA" w:rsidRDefault="00BE427F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A1. </w:t>
      </w:r>
      <w:hyperlink r:id="rId39" w:history="1">
        <w:r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https://docs.microsoft.com/en-us/azure/virtual-machines/linux/cli-samples</w:t>
        </w:r>
      </w:hyperlink>
    </w:p>
    <w:p w14:paraId="50D02856" w14:textId="77777777" w:rsidR="00BE427F" w:rsidRPr="001B43FA" w:rsidRDefault="00BE427F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5CA85CC2" w14:textId="77777777" w:rsidR="00134F7B" w:rsidRPr="001B43FA" w:rsidRDefault="00134F7B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>23. How do I generalize and capture a Linux Virtual Machine ?</w:t>
      </w:r>
    </w:p>
    <w:p w14:paraId="41FB5F6F" w14:textId="77777777" w:rsidR="00134F7B" w:rsidRPr="001B43FA" w:rsidRDefault="00134F7B" w:rsidP="00C97A3F">
      <w:pPr>
        <w:pStyle w:val="ListParagraph"/>
        <w:rPr>
          <w:rStyle w:val="Hyperlink"/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A1. </w:t>
      </w:r>
      <w:hyperlink r:id="rId40" w:history="1">
        <w:r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https://docs.microsoft.com/en-us/azure/virtual-machines/linux/capture-image</w:t>
        </w:r>
      </w:hyperlink>
    </w:p>
    <w:p w14:paraId="638900CF" w14:textId="77777777" w:rsidR="004157E8" w:rsidRPr="001B43FA" w:rsidRDefault="004157E8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19F0FD16" w14:textId="77777777" w:rsidR="004157E8" w:rsidRPr="001B43FA" w:rsidRDefault="004157E8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24. Where are the public and private SSH key files stored when using the </w:t>
      </w:r>
      <w:r w:rsidRPr="001B43FA">
        <w:rPr>
          <w:rFonts w:ascii="Segoe UI Light" w:hAnsi="Segoe UI Light" w:cs="Segoe UI Light"/>
          <w:b/>
          <w:sz w:val="20"/>
          <w:szCs w:val="20"/>
        </w:rPr>
        <w:t>–ssh-key-value</w:t>
      </w:r>
      <w:r w:rsidRPr="001B43FA">
        <w:rPr>
          <w:rFonts w:ascii="Segoe UI Light" w:hAnsi="Segoe UI Light" w:cs="Segoe UI Light"/>
          <w:sz w:val="20"/>
          <w:szCs w:val="20"/>
        </w:rPr>
        <w:t xml:space="preserve"> and </w:t>
      </w:r>
      <w:r w:rsidRPr="001B43FA">
        <w:rPr>
          <w:rFonts w:ascii="Segoe UI Light" w:hAnsi="Segoe UI Light" w:cs="Segoe UI Light"/>
          <w:b/>
          <w:sz w:val="20"/>
          <w:szCs w:val="20"/>
        </w:rPr>
        <w:t>–generate-ssh-keys</w:t>
      </w:r>
      <w:r w:rsidRPr="001B43FA">
        <w:rPr>
          <w:rFonts w:ascii="Segoe UI Light" w:hAnsi="Segoe UI Light" w:cs="Segoe UI Light"/>
          <w:sz w:val="20"/>
          <w:szCs w:val="20"/>
        </w:rPr>
        <w:t xml:space="preserve"> parameters of Azure CLI 2.0 ?</w:t>
      </w:r>
    </w:p>
    <w:p w14:paraId="4D2A0072" w14:textId="77777777" w:rsidR="004157E8" w:rsidRPr="001B43FA" w:rsidRDefault="004157E8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5F5FEBE1" w14:textId="77777777" w:rsidR="004157E8" w:rsidRPr="001B43FA" w:rsidRDefault="004157E8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A1. These keys are stored at: </w:t>
      </w:r>
      <w:r w:rsidRPr="001B43FA">
        <w:rPr>
          <w:rFonts w:ascii="Segoe UI Light" w:hAnsi="Segoe UI Light" w:cs="Segoe UI Light"/>
          <w:b/>
          <w:sz w:val="20"/>
          <w:szCs w:val="20"/>
        </w:rPr>
        <w:t>/home/&lt;userid&gt;/.ssh/id_rsa</w:t>
      </w:r>
      <w:r w:rsidRPr="001B43FA">
        <w:rPr>
          <w:rFonts w:ascii="Segoe UI Light" w:hAnsi="Segoe UI Light" w:cs="Segoe UI Light"/>
          <w:sz w:val="20"/>
          <w:szCs w:val="20"/>
        </w:rPr>
        <w:t xml:space="preserve"> [private key] and </w:t>
      </w:r>
      <w:r w:rsidRPr="001B43FA">
        <w:rPr>
          <w:rFonts w:ascii="Segoe UI Light" w:hAnsi="Segoe UI Light" w:cs="Segoe UI Light"/>
          <w:b/>
          <w:sz w:val="20"/>
          <w:szCs w:val="20"/>
        </w:rPr>
        <w:t>/home/&lt;userid&gt;/.ssh/id_rsa.pub</w:t>
      </w:r>
      <w:r w:rsidRPr="001B43FA">
        <w:rPr>
          <w:rFonts w:ascii="Segoe UI Light" w:hAnsi="Segoe UI Light" w:cs="Segoe UI Light"/>
          <w:sz w:val="20"/>
          <w:szCs w:val="20"/>
        </w:rPr>
        <w:t xml:space="preserve"> [public key]</w:t>
      </w:r>
    </w:p>
    <w:p w14:paraId="7DE9081A" w14:textId="77777777" w:rsidR="00134F7B" w:rsidRPr="001B43FA" w:rsidRDefault="00134F7B" w:rsidP="00C97A3F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6FE8C6D4" w14:textId="77777777" w:rsidR="0078519B" w:rsidRPr="001B43FA" w:rsidRDefault="00B40734" w:rsidP="00C97A3F">
      <w:pPr>
        <w:pStyle w:val="ListParagraph"/>
        <w:rPr>
          <w:rFonts w:ascii="Segoe UI Light" w:hAnsi="Segoe UI Light" w:cs="Segoe UI Light"/>
          <w:noProof/>
        </w:rPr>
      </w:pPr>
      <w:r>
        <w:rPr>
          <w:rFonts w:ascii="Segoe UI Light" w:hAnsi="Segoe UI Light" w:cs="Segoe UI Light"/>
          <w:noProof/>
        </w:rPr>
        <w:pict w14:anchorId="22AEC768">
          <v:shape id="Picture 1" o:spid="_x0000_i1026" type="#_x0000_t75" style="width:467.75pt;height:172.9pt;visibility:visible;mso-wrap-style:square">
            <v:imagedata r:id="rId41" o:title=""/>
          </v:shape>
        </w:pict>
      </w:r>
    </w:p>
    <w:p w14:paraId="65C58939" w14:textId="77777777" w:rsidR="004157E8" w:rsidRPr="001B43FA" w:rsidRDefault="004157E8" w:rsidP="00C97A3F">
      <w:pPr>
        <w:pStyle w:val="ListParagraph"/>
        <w:rPr>
          <w:rFonts w:ascii="Segoe UI Light" w:hAnsi="Segoe UI Light" w:cs="Segoe UI Light"/>
          <w:noProof/>
        </w:rPr>
      </w:pPr>
    </w:p>
    <w:p w14:paraId="662E36CE" w14:textId="77777777" w:rsidR="00B20983" w:rsidRPr="001B43FA" w:rsidRDefault="00B20983" w:rsidP="00B20983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>26. How can I install an Ubuntu VM with the DSC Linux Extension with configuration files placed in Azure Storage?</w:t>
      </w:r>
    </w:p>
    <w:p w14:paraId="15F97AA5" w14:textId="77777777" w:rsidR="00B20983" w:rsidRPr="001B43FA" w:rsidRDefault="00B20983" w:rsidP="00B20983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1EE2BE72" w14:textId="77777777" w:rsidR="004157E8" w:rsidRPr="001B43FA" w:rsidRDefault="00B20983" w:rsidP="001E139A">
      <w:pPr>
        <w:pStyle w:val="ListParagraph"/>
        <w:rPr>
          <w:rStyle w:val="Hyperlink"/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A1. </w:t>
      </w:r>
      <w:hyperlink r:id="rId42" w:history="1">
        <w:r w:rsidR="005D1E5F"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https://github.com/Azure/azure-quickstart-templates/tree/master/201-dsc-linux-azure-storage-on-ubuntu</w:t>
        </w:r>
      </w:hyperlink>
    </w:p>
    <w:p w14:paraId="7BB0DF39" w14:textId="77777777" w:rsidR="00F71E94" w:rsidRPr="001B43FA" w:rsidRDefault="00F71E94" w:rsidP="001E139A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4B70764E" w14:textId="77777777" w:rsidR="00F71E94" w:rsidRPr="001B43FA" w:rsidRDefault="00F71E94" w:rsidP="001E139A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>27. How do I enable the Windows Subsystem for Linux on Windows 10 ?</w:t>
      </w:r>
    </w:p>
    <w:p w14:paraId="34777E0E" w14:textId="77777777" w:rsidR="00F71E94" w:rsidRPr="001B43FA" w:rsidRDefault="00F71E94" w:rsidP="001E139A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672BB241" w14:textId="77777777" w:rsidR="00F71E94" w:rsidRPr="001B43FA" w:rsidRDefault="00F71E94" w:rsidP="00F71E94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A1 </w:t>
      </w:r>
      <w:hyperlink r:id="rId43" w:history="1">
        <w:r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https://answers.microsoft.com/en-us/insider/wiki/insider_wintp-insider_install/how-to-enable-the-windows-subsystem-for-linux/16e8f2e8-4a6a-4325-a89a-fd28c7841775</w:t>
        </w:r>
      </w:hyperlink>
    </w:p>
    <w:p w14:paraId="12625948" w14:textId="77777777" w:rsidR="00F71E94" w:rsidRPr="001B43FA" w:rsidRDefault="00F71E94" w:rsidP="00F71E94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6207E7AF" w14:textId="77777777" w:rsidR="00F71E94" w:rsidRPr="001B43FA" w:rsidRDefault="00F71E94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64501E2E" w14:textId="77777777" w:rsidR="00F71E94" w:rsidRPr="001B43FA" w:rsidRDefault="00F71E94" w:rsidP="001E139A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>28. If I have the anniversary update of Windows 10, and have already installed the Windows Subsystem for Linux based on Ubuntu 14.04 LTS, when I upgrade my Windows 10 version to the creator update (build 1703), how do I also upgrade the version of Ubuntu from 14.04 LTS to 16.04 LTS ?</w:t>
      </w:r>
    </w:p>
    <w:p w14:paraId="70A2C358" w14:textId="77777777" w:rsidR="00F71E94" w:rsidRPr="001B43FA" w:rsidRDefault="00F71E94" w:rsidP="001E139A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2F2CF1BE" w14:textId="77777777" w:rsidR="00F71E94" w:rsidRPr="001B43FA" w:rsidRDefault="00B40734" w:rsidP="00F71E94">
      <w:pPr>
        <w:pStyle w:val="ListParagraph"/>
        <w:rPr>
          <w:rFonts w:ascii="Segoe UI Light" w:hAnsi="Segoe UI Light" w:cs="Segoe UI Light"/>
          <w:noProof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w:pict w14:anchorId="4B9A00DE">
          <v:shape id="_x0000_i1027" type="#_x0000_t75" style="width:467.75pt;height:282.75pt;visibility:visible;mso-wrap-style:square">
            <v:imagedata r:id="rId44" o:title=""/>
          </v:shape>
        </w:pict>
      </w:r>
    </w:p>
    <w:p w14:paraId="5F6CC808" w14:textId="77777777" w:rsidR="008C07A0" w:rsidRPr="001B43FA" w:rsidRDefault="008C07A0" w:rsidP="00F71E94">
      <w:pPr>
        <w:pStyle w:val="ListParagraph"/>
        <w:rPr>
          <w:rFonts w:ascii="Segoe UI Light" w:hAnsi="Segoe UI Light" w:cs="Segoe UI Light"/>
          <w:noProof/>
          <w:sz w:val="20"/>
          <w:szCs w:val="20"/>
        </w:rPr>
      </w:pPr>
    </w:p>
    <w:p w14:paraId="6B42C3BB" w14:textId="77777777" w:rsidR="008C07A0" w:rsidRPr="001B43FA" w:rsidRDefault="00B40734" w:rsidP="00F71E94">
      <w:pPr>
        <w:pStyle w:val="ListParagraph"/>
        <w:rPr>
          <w:rFonts w:ascii="Segoe UI Light" w:hAnsi="Segoe UI Light" w:cs="Segoe UI Light"/>
          <w:noProof/>
          <w:sz w:val="20"/>
          <w:szCs w:val="20"/>
        </w:rPr>
      </w:pPr>
      <w:r>
        <w:rPr>
          <w:rFonts w:ascii="Segoe UI Light" w:hAnsi="Segoe UI Light" w:cs="Segoe UI Light"/>
          <w:noProof/>
        </w:rPr>
        <w:pict w14:anchorId="046EDD6B">
          <v:shape id="_x0000_i1028" type="#_x0000_t75" style="width:258.05pt;height:98.8pt;visibility:visible;mso-wrap-style:square">
            <v:imagedata r:id="rId45" o:title=""/>
          </v:shape>
        </w:pict>
      </w:r>
    </w:p>
    <w:p w14:paraId="6E5F47BF" w14:textId="77777777" w:rsidR="00F642D3" w:rsidRPr="001B43FA" w:rsidRDefault="00F642D3" w:rsidP="00F71E94">
      <w:pPr>
        <w:pStyle w:val="ListParagraph"/>
        <w:ind w:left="0"/>
        <w:rPr>
          <w:rFonts w:ascii="Segoe UI Light" w:hAnsi="Segoe UI Light" w:cs="Segoe UI Light"/>
          <w:noProof/>
          <w:sz w:val="20"/>
          <w:szCs w:val="20"/>
        </w:rPr>
      </w:pPr>
    </w:p>
    <w:p w14:paraId="58504D37" w14:textId="77777777" w:rsidR="001B43FA" w:rsidRPr="001B43FA" w:rsidRDefault="00F642D3" w:rsidP="001B43FA">
      <w:pPr>
        <w:pStyle w:val="ListParagraph"/>
        <w:rPr>
          <w:rFonts w:ascii="Segoe UI Light" w:hAnsi="Segoe UI Light" w:cs="Segoe UI Light"/>
          <w:noProof/>
          <w:color w:val="0000FF"/>
          <w:sz w:val="20"/>
          <w:szCs w:val="20"/>
          <w:u w:val="single"/>
        </w:rPr>
      </w:pPr>
      <w:r w:rsidRPr="001B43FA">
        <w:rPr>
          <w:rFonts w:ascii="Segoe UI Light" w:hAnsi="Segoe UI Light" w:cs="Segoe UI Light"/>
          <w:noProof/>
          <w:sz w:val="20"/>
          <w:szCs w:val="20"/>
        </w:rPr>
        <w:t xml:space="preserve">A1. </w:t>
      </w:r>
      <w:hyperlink r:id="rId46" w:history="1">
        <w:r w:rsidR="008C07A0" w:rsidRPr="001B43FA">
          <w:rPr>
            <w:rStyle w:val="Hyperlink"/>
            <w:rFonts w:ascii="Segoe UI Light" w:hAnsi="Segoe UI Light" w:cs="Segoe UI Light"/>
            <w:noProof/>
            <w:sz w:val="20"/>
            <w:szCs w:val="20"/>
          </w:rPr>
          <w:t>https://www.f3nws.com/news/how-to-upgrade-bash-windows-subsystem-for-linux-in-windows-10-creators-update-betanews-2pmZaG?js=off</w:t>
        </w:r>
      </w:hyperlink>
    </w:p>
    <w:p w14:paraId="1BAF274D" w14:textId="77777777" w:rsidR="001B43FA" w:rsidRPr="001B43FA" w:rsidRDefault="001B43FA" w:rsidP="00853B23">
      <w:pPr>
        <w:pStyle w:val="ListParagraph"/>
        <w:rPr>
          <w:rFonts w:ascii="Segoe UI Light" w:hAnsi="Segoe UI Light" w:cs="Segoe UI Light"/>
          <w:sz w:val="20"/>
          <w:szCs w:val="20"/>
        </w:rPr>
      </w:pPr>
    </w:p>
    <w:p w14:paraId="2983732A" w14:textId="77777777" w:rsidR="004B633C" w:rsidRPr="001B43FA" w:rsidRDefault="001B43FA" w:rsidP="00853B23">
      <w:pPr>
        <w:pStyle w:val="ListParagraph"/>
        <w:rPr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>29</w:t>
      </w:r>
      <w:r w:rsidR="004B633C" w:rsidRPr="001B43FA">
        <w:rPr>
          <w:rFonts w:ascii="Segoe UI Light" w:hAnsi="Segoe UI Light" w:cs="Segoe UI Light"/>
          <w:sz w:val="20"/>
          <w:szCs w:val="20"/>
        </w:rPr>
        <w:t>. How do I install the Azure CLI tool?</w:t>
      </w:r>
    </w:p>
    <w:p w14:paraId="32E5E2F5" w14:textId="77777777" w:rsidR="004B633C" w:rsidRPr="001B43FA" w:rsidRDefault="004B633C" w:rsidP="00853B23">
      <w:pPr>
        <w:pStyle w:val="ListParagraph"/>
        <w:rPr>
          <w:rStyle w:val="Hyperlink"/>
          <w:rFonts w:ascii="Segoe UI Light" w:hAnsi="Segoe UI Light" w:cs="Segoe UI Light"/>
          <w:sz w:val="20"/>
          <w:szCs w:val="20"/>
        </w:rPr>
      </w:pPr>
      <w:r w:rsidRPr="001B43FA">
        <w:rPr>
          <w:rFonts w:ascii="Segoe UI Light" w:hAnsi="Segoe UI Light" w:cs="Segoe UI Light"/>
          <w:sz w:val="20"/>
          <w:szCs w:val="20"/>
        </w:rPr>
        <w:t xml:space="preserve">A1. </w:t>
      </w:r>
      <w:hyperlink r:id="rId47" w:history="1">
        <w:r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https://docs.microsoft.com/en-us/cli/azure/install-azure-cli</w:t>
        </w:r>
      </w:hyperlink>
    </w:p>
    <w:p w14:paraId="38409C88" w14:textId="77777777" w:rsidR="004B633C" w:rsidRPr="001B43FA" w:rsidRDefault="004B633C" w:rsidP="004B633C">
      <w:pPr>
        <w:pStyle w:val="ListParagraph"/>
        <w:ind w:left="0"/>
        <w:rPr>
          <w:rStyle w:val="Hyperlink"/>
          <w:rFonts w:ascii="Segoe UI Light" w:hAnsi="Segoe UI Light" w:cs="Segoe UI Light"/>
          <w:sz w:val="20"/>
          <w:szCs w:val="20"/>
        </w:rPr>
      </w:pPr>
    </w:p>
    <w:p w14:paraId="21C1EAD8" w14:textId="77777777" w:rsidR="004B633C" w:rsidRPr="001B43FA" w:rsidRDefault="004B633C" w:rsidP="004B633C">
      <w:pPr>
        <w:pStyle w:val="ListParagraph"/>
        <w:ind w:left="0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 w:rsidRPr="001B43FA">
        <w:rPr>
          <w:rStyle w:val="Hyperlink"/>
          <w:rFonts w:ascii="Segoe UI Light" w:hAnsi="Segoe UI Light" w:cs="Segoe UI Light"/>
          <w:sz w:val="20"/>
          <w:szCs w:val="20"/>
          <w:u w:val="none"/>
        </w:rPr>
        <w:tab/>
      </w:r>
      <w:r w:rsidRPr="001B43FA"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30. </w:t>
      </w:r>
      <w:r w:rsidR="001B43FA" w:rsidRPr="001B43FA"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How do I log into Azure with Azure CLI ?</w:t>
      </w:r>
    </w:p>
    <w:p w14:paraId="275B275A" w14:textId="77777777" w:rsidR="001B43FA" w:rsidRPr="001B43FA" w:rsidRDefault="001B43FA" w:rsidP="001B43FA">
      <w:pPr>
        <w:pStyle w:val="ListParagraph"/>
        <w:ind w:left="0" w:firstLine="720"/>
        <w:rPr>
          <w:rStyle w:val="Hyperlink"/>
          <w:rFonts w:ascii="Segoe UI Light" w:hAnsi="Segoe UI Light" w:cs="Segoe UI Light"/>
          <w:sz w:val="20"/>
          <w:szCs w:val="20"/>
        </w:rPr>
      </w:pPr>
      <w:r w:rsidRPr="001B43FA"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48" w:history="1">
        <w:r w:rsidRPr="001B43FA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https://docs.microsoft.com/en-us/cli/azure/authenticate-azure-cli</w:t>
        </w:r>
      </w:hyperlink>
    </w:p>
    <w:p w14:paraId="6F017B17" w14:textId="77777777" w:rsidR="001B43FA" w:rsidRPr="001B43FA" w:rsidRDefault="001B43FA" w:rsidP="001B43FA">
      <w:pPr>
        <w:pStyle w:val="ListParagraph"/>
        <w:ind w:left="0" w:firstLine="720"/>
        <w:rPr>
          <w:rStyle w:val="Hyperlink"/>
          <w:rFonts w:ascii="Segoe UI Light" w:hAnsi="Segoe UI Light" w:cs="Segoe UI Light"/>
          <w:sz w:val="20"/>
          <w:szCs w:val="20"/>
        </w:rPr>
      </w:pPr>
    </w:p>
    <w:p w14:paraId="26DC0191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31. How do I create an SSH Key pair?</w:t>
      </w:r>
    </w:p>
    <w:p w14:paraId="6134D3D7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49" w:history="1">
        <w:r w:rsidRPr="006D78A9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https://docs.microsoft.com/en-us/azure/virtual-machines/virtual-machines-linux-ssh-from-windows</w:t>
        </w:r>
      </w:hyperlink>
    </w:p>
    <w:p w14:paraId="42AFD9D7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6F44D4CF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32. How do I create an Operational Management and Security (OMS) Workspace ?</w:t>
      </w:r>
    </w:p>
    <w:p w14:paraId="3EA502E2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50" w:history="1">
        <w:r w:rsidRPr="006D78A9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https://docs.microsoft.com/en-us/azure/log-analytics/log-analytics-get-started</w:t>
        </w:r>
      </w:hyperlink>
    </w:p>
    <w:p w14:paraId="5B6C7157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6A44FD41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lastRenderedPageBreak/>
        <w:t>33. How do I deploy a Linux VM from the Azure Portal?</w:t>
      </w:r>
    </w:p>
    <w:p w14:paraId="73B4A0F8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51" w:history="1">
        <w:r w:rsidRPr="006D78A9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https://docs.microsoft.com/en-us/azure/virtual-machines/virtual-machines-linux-quick-create-portal</w:t>
        </w:r>
      </w:hyperlink>
    </w:p>
    <w:p w14:paraId="73903BAF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7F4E907F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34. How do I deploy a Linux VM using the Azure CLI?</w:t>
      </w:r>
    </w:p>
    <w:p w14:paraId="040A55F2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52" w:history="1">
        <w:r w:rsidRPr="006D78A9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https://docs.microsoft.com/en-us/azure/virtual-machines/virtual-machines-linux-quick-create-cli?toc=%2fazure%2fvirtual-machines%2flinux%2ftoc.json</w:t>
        </w:r>
      </w:hyperlink>
    </w:p>
    <w:p w14:paraId="1B8FD77E" w14:textId="77777777" w:rsidR="001B43FA" w:rsidRDefault="001B43FA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784AC78C" w14:textId="77777777" w:rsidR="001B43FA" w:rsidRDefault="00666540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35. What’s the difference between legacy BIOS and UEFI?</w:t>
      </w:r>
    </w:p>
    <w:p w14:paraId="67D650B3" w14:textId="77777777" w:rsidR="00666540" w:rsidRDefault="00666540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53" w:history="1">
        <w:r w:rsidRPr="00406980">
          <w:rPr>
            <w:rStyle w:val="Hyperlink"/>
            <w:rFonts w:ascii="Segoe UI Light" w:hAnsi="Segoe UI Light" w:cs="Segoe UI Light"/>
            <w:sz w:val="20"/>
            <w:szCs w:val="20"/>
          </w:rPr>
          <w:t>https://www.bing.com/videos/search?q=what+is+UEFI+%3f&amp;&amp;view=detail&amp;mid=9F8C9F4A8C4349C307469F8C9F4A8C4349C30746&amp;FORM=VRDGAR</w:t>
        </w:r>
      </w:hyperlink>
    </w:p>
    <w:p w14:paraId="23E2D332" w14:textId="77777777" w:rsidR="00666540" w:rsidRDefault="00666540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4FCCFBC8" w14:textId="77777777" w:rsidR="001232DC" w:rsidRDefault="001232DC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36. How do I get started with Docker?</w:t>
      </w:r>
    </w:p>
    <w:p w14:paraId="05E4009A" w14:textId="77777777" w:rsidR="001232DC" w:rsidRDefault="001232DC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54" w:history="1">
        <w:r w:rsidRPr="00406980">
          <w:rPr>
            <w:rStyle w:val="Hyperlink"/>
            <w:rFonts w:ascii="Segoe UI Light" w:hAnsi="Segoe UI Light" w:cs="Segoe UI Light"/>
            <w:sz w:val="20"/>
            <w:szCs w:val="20"/>
          </w:rPr>
          <w:t>https://docs.docker.com/get-started/</w:t>
        </w:r>
      </w:hyperlink>
    </w:p>
    <w:p w14:paraId="16F7B85D" w14:textId="77777777" w:rsidR="00666540" w:rsidRDefault="00574B62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A2. </w:t>
      </w:r>
      <w:hyperlink r:id="rId55" w:history="1">
        <w:r w:rsidRPr="00406980">
          <w:rPr>
            <w:rStyle w:val="Hyperlink"/>
            <w:rFonts w:ascii="Segoe UI Light" w:hAnsi="Segoe UI Light" w:cs="Segoe UI Light"/>
            <w:sz w:val="20"/>
            <w:szCs w:val="20"/>
          </w:rPr>
          <w:t>http://training.play-with-docker.com/ops-landing/</w:t>
        </w:r>
      </w:hyperlink>
    </w:p>
    <w:p w14:paraId="386885E7" w14:textId="77777777" w:rsidR="00574B62" w:rsidRDefault="00574B62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1CE5B8A6" w14:textId="77777777" w:rsidR="004553B2" w:rsidRDefault="004553B2" w:rsidP="001B43FA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37. What is Windows Subsystem for Linux?</w:t>
      </w:r>
    </w:p>
    <w:p w14:paraId="33E987F4" w14:textId="77777777" w:rsidR="004553B2" w:rsidRDefault="004553B2" w:rsidP="004553B2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56" w:history="1">
        <w:r w:rsidRPr="00E05CD1">
          <w:rPr>
            <w:rStyle w:val="Hyperlink"/>
            <w:rFonts w:ascii="Segoe UI Light" w:hAnsi="Segoe UI Light" w:cs="Segoe UI Light"/>
            <w:sz w:val="20"/>
            <w:szCs w:val="20"/>
          </w:rPr>
          <w:t>https://msdn.microsoft.com/en-us/commandline/wsl/faq</w:t>
        </w:r>
      </w:hyperlink>
    </w:p>
    <w:p w14:paraId="211178B4" w14:textId="7D275E36" w:rsidR="00CF005A" w:rsidRDefault="00CF005A" w:rsidP="004553B2">
      <w:pPr>
        <w:pStyle w:val="ListParagraph"/>
        <w:rPr>
          <w:rStyle w:val="Hyperlink"/>
          <w:rFonts w:ascii="Segoe UI Light" w:hAnsi="Segoe UI Light" w:cs="Segoe UI Light"/>
          <w:sz w:val="20"/>
          <w:szCs w:val="20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A2. </w:t>
      </w:r>
      <w:hyperlink r:id="rId57" w:history="1">
        <w:r w:rsidRPr="00E05CD1">
          <w:rPr>
            <w:rStyle w:val="Hyperlink"/>
            <w:rFonts w:ascii="Segoe UI Light" w:hAnsi="Segoe UI Light" w:cs="Segoe UI Light"/>
            <w:sz w:val="20"/>
            <w:szCs w:val="20"/>
          </w:rPr>
          <w:t>https://blogs.msdn.microsoft.com/wsl/</w:t>
        </w:r>
      </w:hyperlink>
    </w:p>
    <w:p w14:paraId="6A564A1B" w14:textId="0B65DDD4" w:rsidR="003D796C" w:rsidRDefault="003D796C" w:rsidP="004553B2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5DFBD6B2" w14:textId="34749F84" w:rsidR="003D796C" w:rsidRDefault="003D796C" w:rsidP="004553B2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38. How do I upgrade my existing Windows Subsystem for Linux on Win10 Ubuntu 14.04 instance</w:t>
      </w:r>
      <w:r w:rsidR="00B2531D"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?</w:t>
      </w:r>
    </w:p>
    <w:p w14:paraId="03810036" w14:textId="47FBD350" w:rsidR="003A5BA0" w:rsidRDefault="003A5BA0" w:rsidP="004553B2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58" w:history="1">
        <w:r w:rsidR="00295696" w:rsidRPr="00690105">
          <w:rPr>
            <w:rStyle w:val="Hyperlink"/>
            <w:rFonts w:ascii="Segoe UI Light" w:hAnsi="Segoe UI Light" w:cs="Segoe UI Light"/>
            <w:sz w:val="20"/>
            <w:szCs w:val="20"/>
          </w:rPr>
          <w:t>https://docs.microsoft.com/en-us/windows/wsl/install-win10</w:t>
        </w:r>
      </w:hyperlink>
    </w:p>
    <w:p w14:paraId="38BDEF71" w14:textId="41F70798" w:rsidR="00B2531D" w:rsidRDefault="00B2531D" w:rsidP="004553B2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A1. </w:t>
      </w:r>
      <w:hyperlink r:id="rId59" w:history="1">
        <w:r w:rsidRPr="00690105">
          <w:rPr>
            <w:rStyle w:val="Hyperlink"/>
            <w:rFonts w:ascii="Segoe UI Light" w:hAnsi="Segoe UI Light" w:cs="Segoe UI Light"/>
            <w:sz w:val="20"/>
            <w:szCs w:val="20"/>
          </w:rPr>
          <w:t>https://blogs.msdn.microsoft.com/commandline/2016/10/19/wsl-adds-ubuntu-16-04-xenial-support/</w:t>
        </w:r>
      </w:hyperlink>
    </w:p>
    <w:p w14:paraId="3A3289FC" w14:textId="4F596B42" w:rsidR="00B2531D" w:rsidRDefault="00B2531D" w:rsidP="00295696">
      <w:pPr>
        <w:pStyle w:val="ListParagraph"/>
        <w:ind w:left="0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36505BCC" w14:textId="77777777" w:rsidR="00CF005A" w:rsidRDefault="00CF005A" w:rsidP="004553B2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43DE62BF" w14:textId="1A3AB227" w:rsidR="004553B2" w:rsidRDefault="002B0CCB" w:rsidP="004553B2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3</w:t>
      </w:r>
      <w:r w:rsidR="00E0542F"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9</w:t>
      </w:r>
      <w:r w:rsidRPr="002B0CCB"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. Can failures or activities trigger a web</w:t>
      </w: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-</w:t>
      </w:r>
      <w:r w:rsidRPr="002B0CCB"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hook</w:t>
      </w: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 xml:space="preserve"> at an external site or applica</w:t>
      </w:r>
      <w:r w:rsidRPr="002B0CCB"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t</w:t>
      </w: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i</w:t>
      </w:r>
      <w:r w:rsidRPr="002B0CCB"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on?</w:t>
      </w:r>
    </w:p>
    <w:p w14:paraId="457F17B9" w14:textId="77777777" w:rsidR="00396E7B" w:rsidRDefault="00976695" w:rsidP="004553B2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  <w:r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  <w:t>A1. Yes. Here is a sample query to detect errors and respond with notifications and other actions.</w:t>
      </w:r>
    </w:p>
    <w:p w14:paraId="37BDE1FC" w14:textId="3CD79868" w:rsidR="00976695" w:rsidRDefault="00B40734" w:rsidP="004553B2">
      <w:pPr>
        <w:pStyle w:val="ListParagraph"/>
        <w:rPr>
          <w:noProof/>
        </w:rPr>
      </w:pPr>
      <w:r>
        <w:rPr>
          <w:noProof/>
        </w:rPr>
        <w:pict w14:anchorId="42DA1254">
          <v:shape id="_x0000_i1029" type="#_x0000_t75" style="width:467.75pt;height:254.35pt;visibility:visible;mso-wrap-style:square">
            <v:imagedata r:id="rId60" o:title=""/>
          </v:shape>
        </w:pict>
      </w:r>
    </w:p>
    <w:p w14:paraId="35FE95A3" w14:textId="02BF6F7A" w:rsidR="0088563B" w:rsidRDefault="0088563B" w:rsidP="004553B2">
      <w:pPr>
        <w:pStyle w:val="ListParagraph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770B1352" w14:textId="469960F8" w:rsidR="00393A5E" w:rsidRPr="00FC5C91" w:rsidRDefault="0088563B" w:rsidP="00FC5C91">
      <w:pPr>
        <w:ind w:left="540"/>
        <w:textAlignment w:val="center"/>
        <w:rPr>
          <w:rFonts w:ascii="Segoe UI" w:hAnsi="Segoe UI" w:cs="Segoe UI"/>
          <w:color w:val="000000"/>
          <w:sz w:val="22"/>
          <w:szCs w:val="22"/>
        </w:rPr>
      </w:pPr>
      <w:r w:rsidRPr="00FC5C91"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40. </w:t>
      </w:r>
      <w:r w:rsidR="00FC5C91"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Does storage services </w:t>
      </w:r>
      <w:r w:rsidR="00F21D00"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encrypt data at rest for </w:t>
      </w:r>
      <w:r w:rsidR="00393A5E" w:rsidRPr="00FC5C91">
        <w:rPr>
          <w:rFonts w:ascii="Segoe UI" w:hAnsi="Segoe UI" w:cs="Segoe UI"/>
          <w:color w:val="000000"/>
          <w:sz w:val="22"/>
          <w:szCs w:val="22"/>
        </w:rPr>
        <w:t>Azure Files ? Yes</w:t>
      </w:r>
    </w:p>
    <w:p w14:paraId="7EF132A3" w14:textId="77777777" w:rsidR="00393A5E" w:rsidRPr="00393A5E" w:rsidRDefault="00B40734" w:rsidP="00393A5E">
      <w:pPr>
        <w:ind w:left="540"/>
        <w:rPr>
          <w:rFonts w:ascii="Segoe UI" w:hAnsi="Segoe UI" w:cs="Segoe UI"/>
          <w:sz w:val="22"/>
          <w:szCs w:val="22"/>
        </w:rPr>
      </w:pPr>
      <w:hyperlink r:id="rId61" w:history="1">
        <w:r w:rsidR="00393A5E" w:rsidRPr="00FC5C91">
          <w:rPr>
            <w:rFonts w:ascii="Segoe UI" w:hAnsi="Segoe UI" w:cs="Segoe UI"/>
            <w:color w:val="0000FF"/>
            <w:sz w:val="22"/>
            <w:szCs w:val="22"/>
            <w:u w:val="single"/>
          </w:rPr>
          <w:t>https://docs.microsoft.com/en-us/azure/storage/common/storage-service-encryption</w:t>
        </w:r>
      </w:hyperlink>
    </w:p>
    <w:p w14:paraId="5E48A8FD" w14:textId="77777777" w:rsidR="005F1570" w:rsidRDefault="005F1570" w:rsidP="005F1570">
      <w:pPr>
        <w:ind w:left="540"/>
        <w:textAlignment w:val="center"/>
        <w:rPr>
          <w:rFonts w:ascii="Segoe UI" w:hAnsi="Segoe UI" w:cs="Segoe UI"/>
          <w:color w:val="000000"/>
          <w:sz w:val="22"/>
          <w:szCs w:val="22"/>
        </w:rPr>
      </w:pPr>
    </w:p>
    <w:p w14:paraId="06308F2E" w14:textId="590A8C2A" w:rsidR="00393A5E" w:rsidRPr="00393A5E" w:rsidRDefault="005F1570" w:rsidP="002C4180">
      <w:pPr>
        <w:numPr>
          <w:ilvl w:val="0"/>
          <w:numId w:val="7"/>
        </w:numPr>
        <w:textAlignment w:val="center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lastRenderedPageBreak/>
        <w:t>What is the m</w:t>
      </w:r>
      <w:r w:rsidR="00393A5E" w:rsidRPr="00393A5E">
        <w:rPr>
          <w:rFonts w:ascii="Segoe UI" w:hAnsi="Segoe UI" w:cs="Segoe UI"/>
          <w:color w:val="000000"/>
          <w:sz w:val="22"/>
          <w:szCs w:val="22"/>
        </w:rPr>
        <w:t>ax size of VM drives</w:t>
      </w:r>
      <w:r>
        <w:rPr>
          <w:rFonts w:ascii="Segoe UI" w:hAnsi="Segoe UI" w:cs="Segoe UI"/>
          <w:color w:val="000000"/>
          <w:sz w:val="22"/>
          <w:szCs w:val="22"/>
        </w:rPr>
        <w:t>?</w:t>
      </w:r>
    </w:p>
    <w:p w14:paraId="0FF183D9" w14:textId="33B5D545" w:rsidR="00393A5E" w:rsidRPr="00393A5E" w:rsidRDefault="00A235FD" w:rsidP="00A235FD">
      <w:pPr>
        <w:ind w:firstLine="720"/>
        <w:textAlignment w:val="center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A1. </w:t>
      </w:r>
      <w:r w:rsidR="00393A5E" w:rsidRPr="00393A5E">
        <w:rPr>
          <w:rFonts w:ascii="Segoe UI" w:hAnsi="Segoe UI" w:cs="Segoe UI"/>
          <w:color w:val="000000"/>
          <w:sz w:val="22"/>
          <w:szCs w:val="22"/>
        </w:rPr>
        <w:t>409</w:t>
      </w:r>
      <w:r>
        <w:rPr>
          <w:rFonts w:ascii="Segoe UI" w:hAnsi="Segoe UI" w:cs="Segoe UI"/>
          <w:color w:val="000000"/>
          <w:sz w:val="22"/>
          <w:szCs w:val="22"/>
        </w:rPr>
        <w:t xml:space="preserve">5 </w:t>
      </w:r>
      <w:r w:rsidR="00393A5E" w:rsidRPr="00393A5E">
        <w:rPr>
          <w:rFonts w:ascii="Segoe UI" w:hAnsi="Segoe UI" w:cs="Segoe UI"/>
          <w:color w:val="000000"/>
          <w:sz w:val="22"/>
          <w:szCs w:val="22"/>
        </w:rPr>
        <w:t>GB</w:t>
      </w:r>
    </w:p>
    <w:p w14:paraId="3F5BCEC9" w14:textId="697A465F" w:rsidR="00393A5E" w:rsidRPr="00393A5E" w:rsidRDefault="00B40734" w:rsidP="00A235FD">
      <w:pPr>
        <w:ind w:left="720"/>
        <w:rPr>
          <w:rFonts w:ascii="Segoe UI" w:hAnsi="Segoe UI" w:cs="Segoe UI"/>
          <w:sz w:val="22"/>
          <w:szCs w:val="22"/>
        </w:rPr>
      </w:pPr>
      <w:hyperlink r:id="rId62" w:anchor="virtual-machines-limits" w:history="1">
        <w:r w:rsidR="00A235FD" w:rsidRPr="00690105">
          <w:rPr>
            <w:rStyle w:val="Hyperlink"/>
            <w:rFonts w:ascii="Segoe UI" w:hAnsi="Segoe UI" w:cs="Segoe UI"/>
            <w:sz w:val="22"/>
            <w:szCs w:val="22"/>
          </w:rPr>
          <w:t>https://docs.microsoft.com/en-us/azure/azure-subscription-service-limits#virtual-machines-limits</w:t>
        </w:r>
      </w:hyperlink>
    </w:p>
    <w:p w14:paraId="4018BC47" w14:textId="77777777" w:rsidR="00393A5E" w:rsidRPr="00393A5E" w:rsidRDefault="00393A5E" w:rsidP="00393A5E">
      <w:pPr>
        <w:ind w:left="540"/>
        <w:rPr>
          <w:rFonts w:ascii="Segoe UI" w:hAnsi="Segoe UI" w:cs="Segoe UI"/>
          <w:sz w:val="22"/>
          <w:szCs w:val="22"/>
        </w:rPr>
      </w:pPr>
      <w:r w:rsidRPr="00393A5E">
        <w:rPr>
          <w:rFonts w:ascii="Segoe UI" w:hAnsi="Segoe UI" w:cs="Segoe UI"/>
          <w:sz w:val="22"/>
          <w:szCs w:val="22"/>
        </w:rPr>
        <w:t> </w:t>
      </w:r>
    </w:p>
    <w:p w14:paraId="0FFBBFAB" w14:textId="0106D706" w:rsidR="00393A5E" w:rsidRPr="00393A5E" w:rsidRDefault="00393A5E" w:rsidP="002C4180">
      <w:pPr>
        <w:numPr>
          <w:ilvl w:val="0"/>
          <w:numId w:val="7"/>
        </w:numPr>
        <w:textAlignment w:val="center"/>
        <w:rPr>
          <w:rFonts w:ascii="Segoe UI" w:hAnsi="Segoe UI" w:cs="Segoe UI"/>
          <w:color w:val="000000"/>
          <w:sz w:val="22"/>
          <w:szCs w:val="22"/>
        </w:rPr>
      </w:pPr>
      <w:r w:rsidRPr="00393A5E">
        <w:rPr>
          <w:rFonts w:ascii="Segoe UI" w:hAnsi="Segoe UI" w:cs="Segoe UI"/>
          <w:color w:val="000000"/>
          <w:sz w:val="22"/>
          <w:szCs w:val="22"/>
        </w:rPr>
        <w:t>How do I convert an OVA to VHD?</w:t>
      </w:r>
    </w:p>
    <w:p w14:paraId="47F4CEB9" w14:textId="3C2E0D01" w:rsidR="00393A5E" w:rsidRPr="00393A5E" w:rsidRDefault="00B40734" w:rsidP="002C4180">
      <w:pPr>
        <w:ind w:firstLine="720"/>
        <w:rPr>
          <w:rFonts w:ascii="Segoe UI" w:hAnsi="Segoe UI" w:cs="Segoe UI"/>
          <w:sz w:val="22"/>
          <w:szCs w:val="22"/>
        </w:rPr>
      </w:pPr>
      <w:hyperlink r:id="rId63" w:history="1">
        <w:r w:rsidR="002C4180" w:rsidRPr="00690105">
          <w:rPr>
            <w:rStyle w:val="Hyperlink"/>
            <w:rFonts w:ascii="Segoe UI" w:hAnsi="Segoe UI" w:cs="Segoe UI"/>
            <w:sz w:val="22"/>
            <w:szCs w:val="22"/>
          </w:rPr>
          <w:t>www.nullsession.com/2017/12/14/converting-ova-vmdk-to-vhd-for-use-in-azure/</w:t>
        </w:r>
      </w:hyperlink>
    </w:p>
    <w:p w14:paraId="15AB739D" w14:textId="77777777" w:rsidR="00393A5E" w:rsidRPr="00393A5E" w:rsidRDefault="00393A5E" w:rsidP="00393A5E">
      <w:pPr>
        <w:ind w:left="540"/>
        <w:rPr>
          <w:rFonts w:ascii="Segoe UI" w:hAnsi="Segoe UI" w:cs="Segoe UI"/>
          <w:sz w:val="22"/>
          <w:szCs w:val="22"/>
        </w:rPr>
      </w:pPr>
      <w:r w:rsidRPr="00393A5E">
        <w:rPr>
          <w:rFonts w:ascii="Segoe UI" w:hAnsi="Segoe UI" w:cs="Segoe UI"/>
          <w:sz w:val="22"/>
          <w:szCs w:val="22"/>
        </w:rPr>
        <w:t> </w:t>
      </w:r>
    </w:p>
    <w:p w14:paraId="6D7F10CB" w14:textId="111B410A" w:rsidR="00393A5E" w:rsidRPr="00393A5E" w:rsidRDefault="00393A5E" w:rsidP="002C4180">
      <w:pPr>
        <w:numPr>
          <w:ilvl w:val="0"/>
          <w:numId w:val="7"/>
        </w:numPr>
        <w:textAlignment w:val="center"/>
        <w:rPr>
          <w:rFonts w:ascii="Segoe UI" w:hAnsi="Segoe UI" w:cs="Segoe UI"/>
          <w:sz w:val="22"/>
          <w:szCs w:val="22"/>
        </w:rPr>
      </w:pPr>
      <w:r w:rsidRPr="00393A5E">
        <w:rPr>
          <w:rFonts w:ascii="Segoe UI" w:hAnsi="Segoe UI" w:cs="Segoe UI"/>
          <w:sz w:val="22"/>
          <w:szCs w:val="22"/>
        </w:rPr>
        <w:t>How do I persist files in Azure Cloud Shell?</w:t>
      </w:r>
    </w:p>
    <w:p w14:paraId="3EB435E1" w14:textId="28403DDC" w:rsidR="00393A5E" w:rsidRPr="00393A5E" w:rsidRDefault="00B40734" w:rsidP="002C4180">
      <w:pPr>
        <w:ind w:firstLine="720"/>
        <w:rPr>
          <w:rFonts w:ascii="Segoe UI" w:hAnsi="Segoe UI" w:cs="Segoe UI"/>
          <w:sz w:val="22"/>
          <w:szCs w:val="22"/>
        </w:rPr>
      </w:pPr>
      <w:hyperlink r:id="rId64" w:history="1">
        <w:r w:rsidR="002C4180" w:rsidRPr="00690105">
          <w:rPr>
            <w:rStyle w:val="Hyperlink"/>
            <w:rFonts w:ascii="Segoe UI" w:hAnsi="Segoe UI" w:cs="Segoe UI"/>
            <w:sz w:val="22"/>
            <w:szCs w:val="22"/>
          </w:rPr>
          <w:t>https://docs.microsoft.com/en-us/azure/cloud-shell/persisting-shell-storage</w:t>
        </w:r>
      </w:hyperlink>
    </w:p>
    <w:p w14:paraId="2283D594" w14:textId="77777777" w:rsidR="00393A5E" w:rsidRPr="00393A5E" w:rsidRDefault="00393A5E" w:rsidP="00393A5E">
      <w:pPr>
        <w:ind w:left="540"/>
        <w:rPr>
          <w:rFonts w:ascii="Segoe UI" w:hAnsi="Segoe UI" w:cs="Segoe UI"/>
          <w:sz w:val="22"/>
          <w:szCs w:val="22"/>
        </w:rPr>
      </w:pPr>
      <w:r w:rsidRPr="00393A5E">
        <w:rPr>
          <w:rFonts w:ascii="Segoe UI" w:hAnsi="Segoe UI" w:cs="Segoe UI"/>
          <w:sz w:val="22"/>
          <w:szCs w:val="22"/>
        </w:rPr>
        <w:t> </w:t>
      </w:r>
    </w:p>
    <w:p w14:paraId="36A54444" w14:textId="73933A39" w:rsidR="00393A5E" w:rsidRPr="00393A5E" w:rsidRDefault="00393A5E" w:rsidP="002C4180">
      <w:pPr>
        <w:numPr>
          <w:ilvl w:val="0"/>
          <w:numId w:val="7"/>
        </w:numPr>
        <w:textAlignment w:val="center"/>
        <w:rPr>
          <w:rFonts w:ascii="Segoe UI" w:hAnsi="Segoe UI" w:cs="Segoe UI"/>
          <w:sz w:val="22"/>
          <w:szCs w:val="22"/>
        </w:rPr>
      </w:pPr>
      <w:r w:rsidRPr="00393A5E">
        <w:rPr>
          <w:rFonts w:ascii="Segoe UI" w:hAnsi="Segoe UI" w:cs="Segoe UI"/>
          <w:sz w:val="22"/>
          <w:szCs w:val="22"/>
        </w:rPr>
        <w:t xml:space="preserve">Can I upload a file to an Azure storage account blob with a </w:t>
      </w:r>
      <w:r w:rsidR="00CF745A" w:rsidRPr="00393A5E">
        <w:rPr>
          <w:rFonts w:ascii="Segoe UI" w:hAnsi="Segoe UI" w:cs="Segoe UI"/>
          <w:sz w:val="22"/>
          <w:szCs w:val="22"/>
        </w:rPr>
        <w:t>uri?</w:t>
      </w:r>
    </w:p>
    <w:p w14:paraId="7D38B2B3" w14:textId="77777777" w:rsidR="00393A5E" w:rsidRPr="00393A5E" w:rsidRDefault="00393A5E" w:rsidP="00CF745A">
      <w:pPr>
        <w:ind w:left="540" w:firstLine="180"/>
        <w:rPr>
          <w:rFonts w:ascii="Segoe UI" w:hAnsi="Segoe UI" w:cs="Segoe UI"/>
          <w:sz w:val="22"/>
          <w:szCs w:val="22"/>
        </w:rPr>
      </w:pPr>
      <w:r w:rsidRPr="00393A5E">
        <w:rPr>
          <w:rFonts w:ascii="Segoe UI" w:hAnsi="Segoe UI" w:cs="Segoe UI"/>
          <w:sz w:val="22"/>
          <w:szCs w:val="22"/>
        </w:rPr>
        <w:t xml:space="preserve">No, the syntax is: </w:t>
      </w:r>
    </w:p>
    <w:p w14:paraId="032C809B" w14:textId="77777777" w:rsidR="00393A5E" w:rsidRPr="00393A5E" w:rsidRDefault="00393A5E" w:rsidP="00CF745A">
      <w:pPr>
        <w:ind w:left="540" w:firstLine="180"/>
        <w:rPr>
          <w:rFonts w:ascii="Segoe UI" w:hAnsi="Segoe UI" w:cs="Segoe UI"/>
          <w:sz w:val="22"/>
          <w:szCs w:val="22"/>
        </w:rPr>
      </w:pPr>
      <w:r w:rsidRPr="00393A5E">
        <w:rPr>
          <w:rFonts w:ascii="Segoe UI" w:hAnsi="Segoe UI" w:cs="Segoe UI"/>
          <w:sz w:val="22"/>
          <w:szCs w:val="22"/>
        </w:rPr>
        <w:t>Examples</w:t>
      </w:r>
    </w:p>
    <w:p w14:paraId="5D4E6C49" w14:textId="77777777" w:rsidR="00393A5E" w:rsidRPr="00393A5E" w:rsidRDefault="00393A5E" w:rsidP="00393A5E">
      <w:pPr>
        <w:ind w:left="540"/>
        <w:rPr>
          <w:rFonts w:ascii="Segoe UI" w:hAnsi="Segoe UI" w:cs="Segoe UI"/>
          <w:sz w:val="22"/>
          <w:szCs w:val="22"/>
        </w:rPr>
      </w:pPr>
      <w:r w:rsidRPr="00393A5E">
        <w:rPr>
          <w:rFonts w:ascii="Segoe UI" w:hAnsi="Segoe UI" w:cs="Segoe UI"/>
          <w:sz w:val="22"/>
          <w:szCs w:val="22"/>
        </w:rPr>
        <w:t xml:space="preserve">    Upload to a blob.</w:t>
      </w:r>
    </w:p>
    <w:p w14:paraId="249D0C48" w14:textId="77777777" w:rsidR="00393A5E" w:rsidRPr="00393A5E" w:rsidRDefault="00393A5E" w:rsidP="00393A5E">
      <w:pPr>
        <w:ind w:left="540"/>
        <w:rPr>
          <w:rFonts w:ascii="Segoe UI" w:hAnsi="Segoe UI" w:cs="Segoe UI"/>
          <w:sz w:val="22"/>
          <w:szCs w:val="22"/>
        </w:rPr>
      </w:pPr>
      <w:r w:rsidRPr="00393A5E">
        <w:rPr>
          <w:rFonts w:ascii="Segoe UI" w:hAnsi="Segoe UI" w:cs="Segoe UI"/>
          <w:sz w:val="22"/>
          <w:szCs w:val="22"/>
        </w:rPr>
        <w:t xml:space="preserve">        az storage blob upload -f /path/to/file -c MyContainer -n MyBlob</w:t>
      </w:r>
    </w:p>
    <w:p w14:paraId="052445F5" w14:textId="0BC4BE97" w:rsidR="0088563B" w:rsidRDefault="0088563B" w:rsidP="007F7046">
      <w:pPr>
        <w:pStyle w:val="ListParagraph"/>
        <w:ind w:left="0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51B81BA4" w14:textId="04F4B133" w:rsidR="007F7046" w:rsidRDefault="007F7046" w:rsidP="007F7046">
      <w:pPr>
        <w:pStyle w:val="ListParagraph"/>
        <w:numPr>
          <w:ilvl w:val="0"/>
          <w:numId w:val="7"/>
        </w:numP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How do I build Microservices</w:t>
      </w:r>
      <w:r w:rsidR="00FC5F84"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 with AKS and VSTS ?</w:t>
      </w:r>
    </w:p>
    <w:p w14:paraId="15D058FC" w14:textId="07CFB10A" w:rsidR="007F7046" w:rsidRDefault="00B67D89" w:rsidP="007F7046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A1. </w:t>
      </w:r>
      <w:hyperlink r:id="rId65" w:history="1">
        <w:r w:rsidRPr="004A6618">
          <w:rPr>
            <w:rStyle w:val="Hyperlink"/>
            <w:rFonts w:ascii="Segoe UI" w:hAnsi="Segoe UI" w:cs="Segoe UI"/>
            <w:sz w:val="22"/>
            <w:szCs w:val="22"/>
          </w:rPr>
          <w:t>https://blogs.msdn.microsoft.com/azuredev/2018/03/27/building-microservices-with-aks-and-vsts-part-1/</w:t>
        </w:r>
      </w:hyperlink>
    </w:p>
    <w:p w14:paraId="45C774F2" w14:textId="17CC0A5E" w:rsidR="00B67D89" w:rsidRDefault="00B67D89" w:rsidP="007F7046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A2. </w:t>
      </w:r>
      <w:hyperlink r:id="rId66" w:history="1">
        <w:r w:rsidRPr="004A6618">
          <w:rPr>
            <w:rStyle w:val="Hyperlink"/>
            <w:rFonts w:ascii="Segoe UI" w:hAnsi="Segoe UI" w:cs="Segoe UI"/>
            <w:sz w:val="22"/>
            <w:szCs w:val="22"/>
          </w:rPr>
          <w:t>https://docs.microsoft.com/en-us/azure/aks/intro-kubernetes</w:t>
        </w:r>
      </w:hyperlink>
    </w:p>
    <w:p w14:paraId="09B6840E" w14:textId="4DEFD6FD" w:rsidR="006847E6" w:rsidRDefault="006847E6" w:rsidP="007F7046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A3. </w:t>
      </w:r>
      <w:hyperlink r:id="rId67" w:history="1">
        <w:r w:rsidRPr="004A6618">
          <w:rPr>
            <w:rStyle w:val="Hyperlink"/>
            <w:rFonts w:ascii="Segoe UI" w:hAnsi="Segoe UI" w:cs="Segoe UI"/>
            <w:sz w:val="22"/>
            <w:szCs w:val="22"/>
          </w:rPr>
          <w:t>https://github.com/kubernetes/helm</w:t>
        </w:r>
      </w:hyperlink>
    </w:p>
    <w:p w14:paraId="754BA1F7" w14:textId="21A8DE7A" w:rsidR="006847E6" w:rsidRDefault="006847E6" w:rsidP="007F7046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A4. </w:t>
      </w:r>
      <w:hyperlink r:id="rId68" w:history="1">
        <w:r w:rsidR="00BB413C" w:rsidRPr="004A6618">
          <w:rPr>
            <w:rStyle w:val="Hyperlink"/>
            <w:rFonts w:ascii="Segoe UI" w:hAnsi="Segoe UI" w:cs="Segoe UI"/>
            <w:sz w:val="22"/>
            <w:szCs w:val="22"/>
          </w:rPr>
          <w:t>https://github.com/azure/draft</w:t>
        </w:r>
      </w:hyperlink>
    </w:p>
    <w:p w14:paraId="0EE3DA8C" w14:textId="23AEAC8C" w:rsidR="00BB413C" w:rsidRDefault="00BB413C" w:rsidP="007F7046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</w:p>
    <w:p w14:paraId="7F1E42FC" w14:textId="285D95EF" w:rsidR="00894638" w:rsidRDefault="00894638" w:rsidP="00894638">
      <w:pPr>
        <w:pStyle w:val="ListParagraph"/>
        <w:numPr>
          <w:ilvl w:val="0"/>
          <w:numId w:val="7"/>
        </w:numP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How do I install Docker</w:t>
      </w:r>
      <w:r w:rsidR="007B77AA"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for Windows?</w:t>
      </w:r>
    </w:p>
    <w:p w14:paraId="70837D19" w14:textId="5899EFA5" w:rsidR="00894638" w:rsidRDefault="00894638" w:rsidP="00894638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A1. </w:t>
      </w:r>
      <w:hyperlink r:id="rId69" w:history="1">
        <w:r w:rsidRPr="00E95E1B">
          <w:rPr>
            <w:rStyle w:val="Hyperlink"/>
            <w:rFonts w:ascii="Segoe UI" w:hAnsi="Segoe UI" w:cs="Segoe UI"/>
            <w:sz w:val="22"/>
            <w:szCs w:val="22"/>
          </w:rPr>
          <w:t>https://docs.docker.com/docker-for-windows/install/</w:t>
        </w:r>
      </w:hyperlink>
    </w:p>
    <w:p w14:paraId="51F69179" w14:textId="7D0B3C37" w:rsidR="00894638" w:rsidRDefault="00894638" w:rsidP="00894638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</w:p>
    <w:p w14:paraId="33120E61" w14:textId="70EE303F" w:rsidR="007B77AA" w:rsidRDefault="007B77AA" w:rsidP="007B77AA">
      <w:pPr>
        <w:pStyle w:val="ListParagraph"/>
        <w:numPr>
          <w:ilvl w:val="0"/>
          <w:numId w:val="7"/>
        </w:numP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How can I install Docker CE for Ubuntu?</w:t>
      </w:r>
    </w:p>
    <w:p w14:paraId="7CBDC2BD" w14:textId="773F999C" w:rsidR="007B77AA" w:rsidRDefault="007B77AA" w:rsidP="007B77AA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A1. </w:t>
      </w:r>
      <w:hyperlink r:id="rId70" w:history="1">
        <w:r w:rsidRPr="00E95E1B">
          <w:rPr>
            <w:rStyle w:val="Hyperlink"/>
            <w:rFonts w:ascii="Segoe UI" w:hAnsi="Segoe UI" w:cs="Segoe UI"/>
            <w:sz w:val="22"/>
            <w:szCs w:val="22"/>
          </w:rPr>
          <w:t>https://docs.docker.com/install/linux/docker-ce/ubuntu/</w:t>
        </w:r>
      </w:hyperlink>
    </w:p>
    <w:p w14:paraId="74954E39" w14:textId="77777777" w:rsidR="00BB413C" w:rsidRDefault="00BB413C" w:rsidP="00C021FB">
      <w:pPr>
        <w:pStyle w:val="ListParagraph"/>
        <w:ind w:left="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</w:p>
    <w:p w14:paraId="07439C9A" w14:textId="48569306" w:rsidR="00B67D89" w:rsidRDefault="00C021FB" w:rsidP="00C021FB">
      <w:pPr>
        <w:pStyle w:val="ListParagraph"/>
        <w:numPr>
          <w:ilvl w:val="0"/>
          <w:numId w:val="7"/>
        </w:numP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What is the default option for hot/cool storage tiers for a blob storage account?</w:t>
      </w:r>
    </w:p>
    <w:p w14:paraId="3C532CA4" w14:textId="19239E10" w:rsidR="00C021FB" w:rsidRDefault="00C021FB" w:rsidP="00C021FB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A1. TBD</w:t>
      </w:r>
    </w:p>
    <w:p w14:paraId="067379AC" w14:textId="170F7542" w:rsidR="00ED1BF7" w:rsidRDefault="00ED1BF7" w:rsidP="00C021FB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</w:p>
    <w:p w14:paraId="47121A2D" w14:textId="2BC0CA9A" w:rsidR="00ED1BF7" w:rsidRDefault="00ED1BF7" w:rsidP="00ED1BF7">
      <w:pPr>
        <w:pStyle w:val="ListParagraph"/>
        <w:numPr>
          <w:ilvl w:val="0"/>
          <w:numId w:val="7"/>
        </w:numP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How do I monito</w:t>
      </w:r>
      <w:r w:rsidR="00C62B24"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r when a load balancer fails over or fails back VMs.</w:t>
      </w:r>
    </w:p>
    <w:p w14:paraId="1E29472C" w14:textId="18425F83" w:rsidR="00C62B24" w:rsidRDefault="00C62B24" w:rsidP="00C62B24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A1. TBD</w:t>
      </w:r>
    </w:p>
    <w:p w14:paraId="4556E1CE" w14:textId="31218509" w:rsidR="006E0620" w:rsidRDefault="006E0620" w:rsidP="00C62B24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</w:p>
    <w:p w14:paraId="6DF98501" w14:textId="3D374959" w:rsidR="006E0620" w:rsidRDefault="006E0620" w:rsidP="006E0620">
      <w:pPr>
        <w:pStyle w:val="ListParagraph"/>
        <w:numPr>
          <w:ilvl w:val="0"/>
          <w:numId w:val="7"/>
        </w:numP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How can I generate passwords in bash?</w:t>
      </w:r>
    </w:p>
    <w:p w14:paraId="0D05BADE" w14:textId="3FE3F646" w:rsidR="006E0620" w:rsidRDefault="00B40734" w:rsidP="006E0620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hyperlink r:id="rId71" w:history="1">
        <w:r w:rsidR="006E0620" w:rsidRPr="00BF5C4B">
          <w:rPr>
            <w:rStyle w:val="Hyperlink"/>
            <w:rFonts w:ascii="Segoe UI" w:hAnsi="Segoe UI" w:cs="Segoe UI"/>
            <w:sz w:val="22"/>
            <w:szCs w:val="22"/>
          </w:rPr>
          <w:t>https://www.howtogeek.com/howto/30184/10-ways-to-generate-a-random-password-from-the-command-line/</w:t>
        </w:r>
      </w:hyperlink>
    </w:p>
    <w:p w14:paraId="6AF4DBA0" w14:textId="77777777" w:rsidR="006E0620" w:rsidRDefault="006E0620" w:rsidP="006E0620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</w:p>
    <w:p w14:paraId="12DC4B8D" w14:textId="57C98F03" w:rsidR="00FC5F84" w:rsidRDefault="009C493D" w:rsidP="009C493D">
      <w:pPr>
        <w:pStyle w:val="ListParagraph"/>
        <w:numPr>
          <w:ilvl w:val="0"/>
          <w:numId w:val="7"/>
        </w:numP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>How can I use Azure Key Vault to pass a secure parameter valued during deployment?</w:t>
      </w:r>
    </w:p>
    <w:p w14:paraId="6A805728" w14:textId="63A30FA6" w:rsidR="009C493D" w:rsidRDefault="009C493D" w:rsidP="009C493D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  <w:t xml:space="preserve">A1. </w:t>
      </w:r>
      <w:hyperlink r:id="rId72" w:history="1">
        <w:r w:rsidRPr="00BF5C4B">
          <w:rPr>
            <w:rStyle w:val="Hyperlink"/>
            <w:rFonts w:ascii="Segoe UI" w:hAnsi="Segoe UI" w:cs="Segoe UI"/>
            <w:sz w:val="22"/>
            <w:szCs w:val="22"/>
          </w:rPr>
          <w:t>https://docs.microsoft.com/en-us/azure/azure-resource-manager/resource-manager-keyvault-parameter</w:t>
        </w:r>
      </w:hyperlink>
    </w:p>
    <w:p w14:paraId="32A2F16A" w14:textId="77777777" w:rsidR="009C493D" w:rsidRPr="007F7046" w:rsidRDefault="009C493D" w:rsidP="009C493D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2"/>
          <w:u w:val="none"/>
        </w:rPr>
      </w:pPr>
    </w:p>
    <w:p w14:paraId="38E95DB7" w14:textId="452E2DAD" w:rsidR="004729AA" w:rsidRDefault="004729AA" w:rsidP="004729AA">
      <w:pPr>
        <w:pStyle w:val="ListParagraph"/>
        <w:numPr>
          <w:ilvl w:val="0"/>
          <w:numId w:val="7"/>
        </w:numPr>
        <w:rPr>
          <w:rStyle w:val="Hyperlink"/>
          <w:rFonts w:ascii="Segoe UI" w:hAnsi="Segoe UI" w:cs="Segoe UI"/>
          <w:color w:val="auto"/>
          <w:sz w:val="22"/>
          <w:szCs w:val="20"/>
          <w:u w:val="none"/>
        </w:rPr>
      </w:pPr>
      <w:r w:rsidRPr="004729AA">
        <w:rPr>
          <w:rStyle w:val="Hyperlink"/>
          <w:rFonts w:ascii="Segoe UI" w:hAnsi="Segoe UI" w:cs="Segoe UI"/>
          <w:color w:val="auto"/>
          <w:sz w:val="22"/>
          <w:szCs w:val="20"/>
          <w:u w:val="none"/>
        </w:rPr>
        <w:t>What is the Azure CLI interactive mode?</w:t>
      </w:r>
    </w:p>
    <w:p w14:paraId="179B21CA" w14:textId="05D98471" w:rsidR="009579CB" w:rsidRDefault="009579CB" w:rsidP="009579CB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0"/>
          <w:u w:val="none"/>
        </w:rPr>
      </w:pPr>
      <w:r>
        <w:rPr>
          <w:rStyle w:val="Hyperlink"/>
          <w:rFonts w:ascii="Segoe UI" w:hAnsi="Segoe UI" w:cs="Segoe UI"/>
          <w:color w:val="auto"/>
          <w:sz w:val="22"/>
          <w:szCs w:val="20"/>
          <w:u w:val="none"/>
        </w:rPr>
        <w:lastRenderedPageBreak/>
        <w:t xml:space="preserve">A1. </w:t>
      </w:r>
      <w:hyperlink r:id="rId73" w:history="1">
        <w:r w:rsidRPr="00374C89">
          <w:rPr>
            <w:rStyle w:val="Hyperlink"/>
            <w:rFonts w:ascii="Segoe UI" w:hAnsi="Segoe UI" w:cs="Segoe UI"/>
            <w:sz w:val="22"/>
            <w:szCs w:val="20"/>
          </w:rPr>
          <w:t>https://azure.microsoft.com/en-us/blog/welcome-to-azure-cli-shell/</w:t>
        </w:r>
      </w:hyperlink>
    </w:p>
    <w:p w14:paraId="306D24C2" w14:textId="77777777" w:rsidR="009579CB" w:rsidRPr="004729AA" w:rsidRDefault="009579CB" w:rsidP="009579CB">
      <w:pPr>
        <w:pStyle w:val="ListParagraph"/>
        <w:ind w:left="1080"/>
        <w:rPr>
          <w:rStyle w:val="Hyperlink"/>
          <w:rFonts w:ascii="Segoe UI" w:hAnsi="Segoe UI" w:cs="Segoe UI"/>
          <w:color w:val="auto"/>
          <w:sz w:val="22"/>
          <w:szCs w:val="20"/>
          <w:u w:val="none"/>
        </w:rPr>
      </w:pPr>
    </w:p>
    <w:p w14:paraId="3999FC52" w14:textId="6371B745" w:rsidR="007F7046" w:rsidRDefault="007F7046" w:rsidP="007F7046">
      <w:pPr>
        <w:pStyle w:val="ListParagraph"/>
        <w:ind w:left="0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p w14:paraId="1C90B7F9" w14:textId="77777777" w:rsidR="007F7046" w:rsidRPr="001B43FA" w:rsidRDefault="007F7046" w:rsidP="007F7046">
      <w:pPr>
        <w:pStyle w:val="ListParagraph"/>
        <w:ind w:left="0"/>
        <w:rPr>
          <w:rStyle w:val="Hyperlink"/>
          <w:rFonts w:ascii="Segoe UI Light" w:hAnsi="Segoe UI Light" w:cs="Segoe UI Light"/>
          <w:color w:val="auto"/>
          <w:sz w:val="20"/>
          <w:szCs w:val="20"/>
          <w:u w:val="none"/>
        </w:rPr>
      </w:pPr>
    </w:p>
    <w:sectPr w:rsidR="007F7046" w:rsidRPr="001B43FA" w:rsidSect="00054490">
      <w:headerReference w:type="default" r:id="rId74"/>
      <w:footerReference w:type="default" r:id="rId75"/>
      <w:pgSz w:w="12240" w:h="15840"/>
      <w:pgMar w:top="1008" w:right="1440" w:bottom="117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738C7" w14:textId="77777777" w:rsidR="00F443F5" w:rsidRDefault="00F443F5" w:rsidP="00660311">
      <w:r>
        <w:separator/>
      </w:r>
    </w:p>
  </w:endnote>
  <w:endnote w:type="continuationSeparator" w:id="0">
    <w:p w14:paraId="0ECD8FB0" w14:textId="77777777" w:rsidR="00F443F5" w:rsidRDefault="00F443F5" w:rsidP="0066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JOAD I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JNPB K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50291" w14:textId="3D9E7B73" w:rsidR="00CA6DD2" w:rsidRPr="00D02557" w:rsidRDefault="00CA6DD2" w:rsidP="00C74AC3">
    <w:pPr>
      <w:pStyle w:val="Footer"/>
      <w:pBdr>
        <w:top w:val="single" w:sz="4" w:space="1" w:color="auto"/>
      </w:pBdr>
      <w:rPr>
        <w:rStyle w:val="PageNumber"/>
        <w:sz w:val="20"/>
      </w:rPr>
    </w:pPr>
    <w:r w:rsidRPr="00D02557">
      <w:rPr>
        <w:sz w:val="20"/>
      </w:rPr>
      <w:tab/>
    </w:r>
    <w:r>
      <w:rPr>
        <w:sz w:val="20"/>
      </w:rPr>
      <w:tab/>
    </w:r>
    <w:r>
      <w:rPr>
        <w:rStyle w:val="PageNumber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657C5" w14:textId="77777777" w:rsidR="00F443F5" w:rsidRDefault="00F443F5" w:rsidP="00660311">
      <w:r>
        <w:separator/>
      </w:r>
    </w:p>
  </w:footnote>
  <w:footnote w:type="continuationSeparator" w:id="0">
    <w:p w14:paraId="5FD4A96A" w14:textId="77777777" w:rsidR="00F443F5" w:rsidRDefault="00F443F5" w:rsidP="00660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DD95" w14:textId="7D5211CE" w:rsidR="00CA6DD2" w:rsidRPr="00AD4FD0" w:rsidRDefault="00CA6DD2" w:rsidP="00B15B33">
    <w:pPr>
      <w:pStyle w:val="Header"/>
      <w:tabs>
        <w:tab w:val="clear" w:pos="4680"/>
      </w:tabs>
      <w:jc w:val="center"/>
      <w:rPr>
        <w:rFonts w:ascii="Arial" w:hAnsi="Arial" w:cs="Arial"/>
        <w:noProof/>
        <w:sz w:val="20"/>
      </w:rPr>
    </w:pPr>
    <w:r>
      <w:rPr>
        <w:rFonts w:ascii="Arial" w:hAnsi="Arial" w:cs="Arial"/>
        <w:sz w:val="20"/>
      </w:rPr>
      <w:t xml:space="preserve">Azure </w:t>
    </w:r>
    <w:r w:rsidR="0008298A">
      <w:rPr>
        <w:rFonts w:ascii="Arial" w:hAnsi="Arial" w:cs="Arial"/>
        <w:sz w:val="20"/>
      </w:rPr>
      <w:t>Linux Foundations References &amp; FAQs</w:t>
    </w:r>
  </w:p>
  <w:p w14:paraId="22E17B51" w14:textId="77777777" w:rsidR="00CA6DD2" w:rsidRPr="00984E45" w:rsidRDefault="00CA6DD2" w:rsidP="00B15B33">
    <w:pPr>
      <w:pStyle w:val="Header"/>
      <w:tabs>
        <w:tab w:val="clear" w:pos="4680"/>
      </w:tabs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067"/>
    <w:multiLevelType w:val="hybridMultilevel"/>
    <w:tmpl w:val="66B229DC"/>
    <w:lvl w:ilvl="0" w:tplc="23D8916E">
      <w:start w:val="4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B34A7"/>
    <w:multiLevelType w:val="multilevel"/>
    <w:tmpl w:val="2C6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81A02"/>
    <w:multiLevelType w:val="multilevel"/>
    <w:tmpl w:val="CC24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630F2"/>
    <w:multiLevelType w:val="multilevel"/>
    <w:tmpl w:val="C9CA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C0A9F"/>
    <w:multiLevelType w:val="multilevel"/>
    <w:tmpl w:val="420C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34451"/>
    <w:multiLevelType w:val="multilevel"/>
    <w:tmpl w:val="35BC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/>
    <w:lvlOverride w:ilvl="1">
      <w:startOverride w:val="1"/>
    </w:lvlOverride>
  </w:num>
  <w:num w:numId="4">
    <w:abstractNumId w:val="4"/>
    <w:lvlOverride w:ilvl="0">
      <w:startOverride w:val="3"/>
    </w:lvlOverride>
  </w:num>
  <w:num w:numId="5">
    <w:abstractNumId w:val="2"/>
    <w:lvlOverride w:ilvl="0">
      <w:startOverride w:val="4"/>
    </w:lvlOverride>
  </w:num>
  <w:num w:numId="6">
    <w:abstractNumId w:val="3"/>
    <w:lvlOverride w:ilvl="0">
      <w:startOverride w:val="5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1903"/>
    <w:rsid w:val="00000CA5"/>
    <w:rsid w:val="00001A98"/>
    <w:rsid w:val="00001BA4"/>
    <w:rsid w:val="00003E4F"/>
    <w:rsid w:val="000046E9"/>
    <w:rsid w:val="00004DF6"/>
    <w:rsid w:val="00005C94"/>
    <w:rsid w:val="0000699D"/>
    <w:rsid w:val="00007559"/>
    <w:rsid w:val="000103B5"/>
    <w:rsid w:val="00014840"/>
    <w:rsid w:val="00014DBF"/>
    <w:rsid w:val="00015BF2"/>
    <w:rsid w:val="0001670A"/>
    <w:rsid w:val="00021BA2"/>
    <w:rsid w:val="00022131"/>
    <w:rsid w:val="000227A6"/>
    <w:rsid w:val="000256B3"/>
    <w:rsid w:val="0002651F"/>
    <w:rsid w:val="0002779C"/>
    <w:rsid w:val="000303F1"/>
    <w:rsid w:val="000324A3"/>
    <w:rsid w:val="00034D7D"/>
    <w:rsid w:val="00035036"/>
    <w:rsid w:val="00037BAE"/>
    <w:rsid w:val="0004096E"/>
    <w:rsid w:val="000414D6"/>
    <w:rsid w:val="000418D9"/>
    <w:rsid w:val="00041E20"/>
    <w:rsid w:val="000448CC"/>
    <w:rsid w:val="00045889"/>
    <w:rsid w:val="00046451"/>
    <w:rsid w:val="000468EC"/>
    <w:rsid w:val="00046E8D"/>
    <w:rsid w:val="00051404"/>
    <w:rsid w:val="000539C7"/>
    <w:rsid w:val="00054490"/>
    <w:rsid w:val="00055433"/>
    <w:rsid w:val="0005621A"/>
    <w:rsid w:val="00061004"/>
    <w:rsid w:val="00070F1D"/>
    <w:rsid w:val="0007293B"/>
    <w:rsid w:val="0007449B"/>
    <w:rsid w:val="00076B41"/>
    <w:rsid w:val="000774D1"/>
    <w:rsid w:val="00080454"/>
    <w:rsid w:val="0008090B"/>
    <w:rsid w:val="00082931"/>
    <w:rsid w:val="0008298A"/>
    <w:rsid w:val="00082ACF"/>
    <w:rsid w:val="00082DF6"/>
    <w:rsid w:val="00084EC2"/>
    <w:rsid w:val="00087377"/>
    <w:rsid w:val="000874A2"/>
    <w:rsid w:val="00090B4C"/>
    <w:rsid w:val="0009147E"/>
    <w:rsid w:val="00091561"/>
    <w:rsid w:val="0009175F"/>
    <w:rsid w:val="00091BA5"/>
    <w:rsid w:val="00092880"/>
    <w:rsid w:val="0009318F"/>
    <w:rsid w:val="00094CD1"/>
    <w:rsid w:val="000956CA"/>
    <w:rsid w:val="00097DE2"/>
    <w:rsid w:val="000A1768"/>
    <w:rsid w:val="000A4DC3"/>
    <w:rsid w:val="000A5D00"/>
    <w:rsid w:val="000A7AE7"/>
    <w:rsid w:val="000B0300"/>
    <w:rsid w:val="000B2822"/>
    <w:rsid w:val="000B34E5"/>
    <w:rsid w:val="000B35AA"/>
    <w:rsid w:val="000B3E64"/>
    <w:rsid w:val="000B4A0B"/>
    <w:rsid w:val="000B51E3"/>
    <w:rsid w:val="000B5EB7"/>
    <w:rsid w:val="000B67AF"/>
    <w:rsid w:val="000B7D16"/>
    <w:rsid w:val="000C0F4F"/>
    <w:rsid w:val="000C0F6E"/>
    <w:rsid w:val="000C1C7C"/>
    <w:rsid w:val="000C1F24"/>
    <w:rsid w:val="000C20CE"/>
    <w:rsid w:val="000C43BA"/>
    <w:rsid w:val="000C560C"/>
    <w:rsid w:val="000C578D"/>
    <w:rsid w:val="000C5FFC"/>
    <w:rsid w:val="000C6B9C"/>
    <w:rsid w:val="000C7484"/>
    <w:rsid w:val="000C7AD5"/>
    <w:rsid w:val="000D1FC3"/>
    <w:rsid w:val="000D2201"/>
    <w:rsid w:val="000D2C0A"/>
    <w:rsid w:val="000D3760"/>
    <w:rsid w:val="000D3E7B"/>
    <w:rsid w:val="000D534B"/>
    <w:rsid w:val="000D53AC"/>
    <w:rsid w:val="000D58CA"/>
    <w:rsid w:val="000D5921"/>
    <w:rsid w:val="000D733F"/>
    <w:rsid w:val="000D75FA"/>
    <w:rsid w:val="000E0DFC"/>
    <w:rsid w:val="000E0F46"/>
    <w:rsid w:val="000E1F7F"/>
    <w:rsid w:val="000E246B"/>
    <w:rsid w:val="000E6818"/>
    <w:rsid w:val="000E7E47"/>
    <w:rsid w:val="000F089C"/>
    <w:rsid w:val="000F42BD"/>
    <w:rsid w:val="000F4A20"/>
    <w:rsid w:val="000F4A89"/>
    <w:rsid w:val="00100FE2"/>
    <w:rsid w:val="001015F8"/>
    <w:rsid w:val="00106692"/>
    <w:rsid w:val="00113B19"/>
    <w:rsid w:val="00114CF9"/>
    <w:rsid w:val="0011584B"/>
    <w:rsid w:val="00116A03"/>
    <w:rsid w:val="001209F5"/>
    <w:rsid w:val="00121E3F"/>
    <w:rsid w:val="00122567"/>
    <w:rsid w:val="001232DC"/>
    <w:rsid w:val="00123BD1"/>
    <w:rsid w:val="00124649"/>
    <w:rsid w:val="0012590E"/>
    <w:rsid w:val="0012678E"/>
    <w:rsid w:val="00126A89"/>
    <w:rsid w:val="00127F79"/>
    <w:rsid w:val="001311C0"/>
    <w:rsid w:val="00131E0A"/>
    <w:rsid w:val="00134007"/>
    <w:rsid w:val="00134694"/>
    <w:rsid w:val="00134F7B"/>
    <w:rsid w:val="0013672C"/>
    <w:rsid w:val="00137759"/>
    <w:rsid w:val="0013777C"/>
    <w:rsid w:val="00140722"/>
    <w:rsid w:val="00140749"/>
    <w:rsid w:val="001408CE"/>
    <w:rsid w:val="00141473"/>
    <w:rsid w:val="00141556"/>
    <w:rsid w:val="001420CA"/>
    <w:rsid w:val="001444B2"/>
    <w:rsid w:val="001457F3"/>
    <w:rsid w:val="00146BBC"/>
    <w:rsid w:val="00147170"/>
    <w:rsid w:val="00147969"/>
    <w:rsid w:val="001521C9"/>
    <w:rsid w:val="001547B0"/>
    <w:rsid w:val="00154893"/>
    <w:rsid w:val="00155DEF"/>
    <w:rsid w:val="00156BB8"/>
    <w:rsid w:val="00156F97"/>
    <w:rsid w:val="001613DB"/>
    <w:rsid w:val="00162F54"/>
    <w:rsid w:val="001634B9"/>
    <w:rsid w:val="00163FA0"/>
    <w:rsid w:val="00164E14"/>
    <w:rsid w:val="00165800"/>
    <w:rsid w:val="0016773D"/>
    <w:rsid w:val="00167FF8"/>
    <w:rsid w:val="00170A13"/>
    <w:rsid w:val="0017285F"/>
    <w:rsid w:val="00184356"/>
    <w:rsid w:val="0018707C"/>
    <w:rsid w:val="001872B5"/>
    <w:rsid w:val="00187A87"/>
    <w:rsid w:val="001902F3"/>
    <w:rsid w:val="00194823"/>
    <w:rsid w:val="0019522D"/>
    <w:rsid w:val="00196307"/>
    <w:rsid w:val="00196D81"/>
    <w:rsid w:val="00197EE9"/>
    <w:rsid w:val="001A167A"/>
    <w:rsid w:val="001A41D1"/>
    <w:rsid w:val="001A5814"/>
    <w:rsid w:val="001A61C1"/>
    <w:rsid w:val="001B0B88"/>
    <w:rsid w:val="001B2AEF"/>
    <w:rsid w:val="001B43FA"/>
    <w:rsid w:val="001B4710"/>
    <w:rsid w:val="001B4FC7"/>
    <w:rsid w:val="001B6072"/>
    <w:rsid w:val="001B7266"/>
    <w:rsid w:val="001B7F68"/>
    <w:rsid w:val="001C2FBE"/>
    <w:rsid w:val="001C4290"/>
    <w:rsid w:val="001C6BA0"/>
    <w:rsid w:val="001C6C69"/>
    <w:rsid w:val="001D4167"/>
    <w:rsid w:val="001D63EB"/>
    <w:rsid w:val="001E139A"/>
    <w:rsid w:val="001E3F6C"/>
    <w:rsid w:val="001E4253"/>
    <w:rsid w:val="001E4BF4"/>
    <w:rsid w:val="001E5B5F"/>
    <w:rsid w:val="001E748E"/>
    <w:rsid w:val="001E7847"/>
    <w:rsid w:val="001F1049"/>
    <w:rsid w:val="001F23CD"/>
    <w:rsid w:val="001F32C8"/>
    <w:rsid w:val="001F3569"/>
    <w:rsid w:val="00200E3C"/>
    <w:rsid w:val="002027F5"/>
    <w:rsid w:val="00202E17"/>
    <w:rsid w:val="002059C2"/>
    <w:rsid w:val="00206BE0"/>
    <w:rsid w:val="00212787"/>
    <w:rsid w:val="0021437C"/>
    <w:rsid w:val="00215121"/>
    <w:rsid w:val="00217348"/>
    <w:rsid w:val="00217673"/>
    <w:rsid w:val="00217CEC"/>
    <w:rsid w:val="00217E77"/>
    <w:rsid w:val="00231BEA"/>
    <w:rsid w:val="00233C90"/>
    <w:rsid w:val="00236A37"/>
    <w:rsid w:val="00236B0B"/>
    <w:rsid w:val="00236DE0"/>
    <w:rsid w:val="00236F7B"/>
    <w:rsid w:val="00237083"/>
    <w:rsid w:val="00241DAB"/>
    <w:rsid w:val="00241E00"/>
    <w:rsid w:val="002423B6"/>
    <w:rsid w:val="00242E28"/>
    <w:rsid w:val="00246998"/>
    <w:rsid w:val="002476C6"/>
    <w:rsid w:val="00250342"/>
    <w:rsid w:val="00252B18"/>
    <w:rsid w:val="00252E19"/>
    <w:rsid w:val="00253533"/>
    <w:rsid w:val="0025391B"/>
    <w:rsid w:val="0025396D"/>
    <w:rsid w:val="00257B65"/>
    <w:rsid w:val="00257C8C"/>
    <w:rsid w:val="00260B63"/>
    <w:rsid w:val="00262962"/>
    <w:rsid w:val="00265B27"/>
    <w:rsid w:val="00267198"/>
    <w:rsid w:val="00267360"/>
    <w:rsid w:val="00267996"/>
    <w:rsid w:val="00270050"/>
    <w:rsid w:val="00272E3A"/>
    <w:rsid w:val="002751DF"/>
    <w:rsid w:val="0027692F"/>
    <w:rsid w:val="0028132E"/>
    <w:rsid w:val="00281758"/>
    <w:rsid w:val="002848F3"/>
    <w:rsid w:val="00285B45"/>
    <w:rsid w:val="00287016"/>
    <w:rsid w:val="00290EB7"/>
    <w:rsid w:val="00291C42"/>
    <w:rsid w:val="00293B9B"/>
    <w:rsid w:val="002943B2"/>
    <w:rsid w:val="00295696"/>
    <w:rsid w:val="002A0966"/>
    <w:rsid w:val="002A3E0D"/>
    <w:rsid w:val="002A4464"/>
    <w:rsid w:val="002A5882"/>
    <w:rsid w:val="002A7659"/>
    <w:rsid w:val="002A7E03"/>
    <w:rsid w:val="002B0077"/>
    <w:rsid w:val="002B068B"/>
    <w:rsid w:val="002B0B7C"/>
    <w:rsid w:val="002B0BEA"/>
    <w:rsid w:val="002B0CCB"/>
    <w:rsid w:val="002B139E"/>
    <w:rsid w:val="002B1933"/>
    <w:rsid w:val="002B25D1"/>
    <w:rsid w:val="002C0E85"/>
    <w:rsid w:val="002C1120"/>
    <w:rsid w:val="002C30AD"/>
    <w:rsid w:val="002C4180"/>
    <w:rsid w:val="002C6607"/>
    <w:rsid w:val="002C66C9"/>
    <w:rsid w:val="002C6863"/>
    <w:rsid w:val="002C6A81"/>
    <w:rsid w:val="002C6C8E"/>
    <w:rsid w:val="002D0F08"/>
    <w:rsid w:val="002D11AE"/>
    <w:rsid w:val="002D159E"/>
    <w:rsid w:val="002D4C16"/>
    <w:rsid w:val="002D4D91"/>
    <w:rsid w:val="002D6667"/>
    <w:rsid w:val="002D73C5"/>
    <w:rsid w:val="002D741C"/>
    <w:rsid w:val="002E1178"/>
    <w:rsid w:val="002E125C"/>
    <w:rsid w:val="002E1BF2"/>
    <w:rsid w:val="002E2853"/>
    <w:rsid w:val="002E432C"/>
    <w:rsid w:val="002E5559"/>
    <w:rsid w:val="002E64F8"/>
    <w:rsid w:val="002E690F"/>
    <w:rsid w:val="002E7D3C"/>
    <w:rsid w:val="002F0602"/>
    <w:rsid w:val="002F1AD6"/>
    <w:rsid w:val="002F1C12"/>
    <w:rsid w:val="002F3746"/>
    <w:rsid w:val="002F71EF"/>
    <w:rsid w:val="003017AF"/>
    <w:rsid w:val="003030AB"/>
    <w:rsid w:val="00304096"/>
    <w:rsid w:val="00304BCE"/>
    <w:rsid w:val="00305FA4"/>
    <w:rsid w:val="00306ABA"/>
    <w:rsid w:val="003112BB"/>
    <w:rsid w:val="003114FB"/>
    <w:rsid w:val="00311E76"/>
    <w:rsid w:val="003126CF"/>
    <w:rsid w:val="00312855"/>
    <w:rsid w:val="003149FD"/>
    <w:rsid w:val="003157C8"/>
    <w:rsid w:val="00317ECA"/>
    <w:rsid w:val="00323513"/>
    <w:rsid w:val="003243D3"/>
    <w:rsid w:val="00325257"/>
    <w:rsid w:val="00325986"/>
    <w:rsid w:val="00326D48"/>
    <w:rsid w:val="00326DEF"/>
    <w:rsid w:val="003278BA"/>
    <w:rsid w:val="003374AD"/>
    <w:rsid w:val="00340B9C"/>
    <w:rsid w:val="00340E5F"/>
    <w:rsid w:val="003422FE"/>
    <w:rsid w:val="00343BFC"/>
    <w:rsid w:val="003449AD"/>
    <w:rsid w:val="00344F85"/>
    <w:rsid w:val="003467A6"/>
    <w:rsid w:val="0034706C"/>
    <w:rsid w:val="00347CA3"/>
    <w:rsid w:val="003506A8"/>
    <w:rsid w:val="00353360"/>
    <w:rsid w:val="003536A4"/>
    <w:rsid w:val="00353890"/>
    <w:rsid w:val="003624B6"/>
    <w:rsid w:val="00363681"/>
    <w:rsid w:val="00366D41"/>
    <w:rsid w:val="00366E83"/>
    <w:rsid w:val="00367057"/>
    <w:rsid w:val="003678D3"/>
    <w:rsid w:val="00367C51"/>
    <w:rsid w:val="00367EBB"/>
    <w:rsid w:val="003700FB"/>
    <w:rsid w:val="00370BA3"/>
    <w:rsid w:val="00371557"/>
    <w:rsid w:val="00372325"/>
    <w:rsid w:val="003745B1"/>
    <w:rsid w:val="00375169"/>
    <w:rsid w:val="00376BF5"/>
    <w:rsid w:val="003774AC"/>
    <w:rsid w:val="003777D5"/>
    <w:rsid w:val="00381B1F"/>
    <w:rsid w:val="0038352C"/>
    <w:rsid w:val="0038482C"/>
    <w:rsid w:val="003848A1"/>
    <w:rsid w:val="00384918"/>
    <w:rsid w:val="003850AC"/>
    <w:rsid w:val="0039033B"/>
    <w:rsid w:val="003927DA"/>
    <w:rsid w:val="00393A5E"/>
    <w:rsid w:val="00396408"/>
    <w:rsid w:val="003969EB"/>
    <w:rsid w:val="00396A5D"/>
    <w:rsid w:val="00396E7B"/>
    <w:rsid w:val="003A0257"/>
    <w:rsid w:val="003A2272"/>
    <w:rsid w:val="003A23F5"/>
    <w:rsid w:val="003A549A"/>
    <w:rsid w:val="003A5BA0"/>
    <w:rsid w:val="003A69A5"/>
    <w:rsid w:val="003B262B"/>
    <w:rsid w:val="003B4077"/>
    <w:rsid w:val="003B63B5"/>
    <w:rsid w:val="003B6A9E"/>
    <w:rsid w:val="003B6B70"/>
    <w:rsid w:val="003C1F44"/>
    <w:rsid w:val="003C37AB"/>
    <w:rsid w:val="003C4607"/>
    <w:rsid w:val="003C4BC3"/>
    <w:rsid w:val="003C53DF"/>
    <w:rsid w:val="003D1338"/>
    <w:rsid w:val="003D1A3A"/>
    <w:rsid w:val="003D6AB4"/>
    <w:rsid w:val="003D796C"/>
    <w:rsid w:val="003E05EC"/>
    <w:rsid w:val="003E074E"/>
    <w:rsid w:val="003E220B"/>
    <w:rsid w:val="003E37E9"/>
    <w:rsid w:val="003E3B24"/>
    <w:rsid w:val="003E45A0"/>
    <w:rsid w:val="003E5174"/>
    <w:rsid w:val="003E73D3"/>
    <w:rsid w:val="003F0C27"/>
    <w:rsid w:val="003F32F3"/>
    <w:rsid w:val="003F410D"/>
    <w:rsid w:val="003F5059"/>
    <w:rsid w:val="003F53CD"/>
    <w:rsid w:val="003F5E2A"/>
    <w:rsid w:val="003F6DCC"/>
    <w:rsid w:val="00400BBB"/>
    <w:rsid w:val="0040242F"/>
    <w:rsid w:val="00403D5D"/>
    <w:rsid w:val="00403E4E"/>
    <w:rsid w:val="004041F6"/>
    <w:rsid w:val="00407783"/>
    <w:rsid w:val="004111F8"/>
    <w:rsid w:val="0041248D"/>
    <w:rsid w:val="00414833"/>
    <w:rsid w:val="004157E8"/>
    <w:rsid w:val="004161C5"/>
    <w:rsid w:val="004171C8"/>
    <w:rsid w:val="004207E1"/>
    <w:rsid w:val="00420A6E"/>
    <w:rsid w:val="004217B8"/>
    <w:rsid w:val="0042345C"/>
    <w:rsid w:val="004264CE"/>
    <w:rsid w:val="00426EAA"/>
    <w:rsid w:val="004303DA"/>
    <w:rsid w:val="004357AE"/>
    <w:rsid w:val="00436014"/>
    <w:rsid w:val="004365E4"/>
    <w:rsid w:val="00443B8D"/>
    <w:rsid w:val="00444CD7"/>
    <w:rsid w:val="00445636"/>
    <w:rsid w:val="004460EA"/>
    <w:rsid w:val="0044662C"/>
    <w:rsid w:val="00446ABD"/>
    <w:rsid w:val="00450677"/>
    <w:rsid w:val="00450B43"/>
    <w:rsid w:val="004517E1"/>
    <w:rsid w:val="004529E1"/>
    <w:rsid w:val="00453388"/>
    <w:rsid w:val="00454664"/>
    <w:rsid w:val="004553B2"/>
    <w:rsid w:val="00455692"/>
    <w:rsid w:val="004614F4"/>
    <w:rsid w:val="00461525"/>
    <w:rsid w:val="0046334C"/>
    <w:rsid w:val="00463EE0"/>
    <w:rsid w:val="00464886"/>
    <w:rsid w:val="004661E1"/>
    <w:rsid w:val="004729AA"/>
    <w:rsid w:val="00472A39"/>
    <w:rsid w:val="0047498F"/>
    <w:rsid w:val="004757DB"/>
    <w:rsid w:val="00476CE7"/>
    <w:rsid w:val="00480CAA"/>
    <w:rsid w:val="00480CC6"/>
    <w:rsid w:val="00481344"/>
    <w:rsid w:val="00482D40"/>
    <w:rsid w:val="004833AD"/>
    <w:rsid w:val="00483FB4"/>
    <w:rsid w:val="00486CBE"/>
    <w:rsid w:val="004874F8"/>
    <w:rsid w:val="00487DD2"/>
    <w:rsid w:val="00490323"/>
    <w:rsid w:val="004903DD"/>
    <w:rsid w:val="00490535"/>
    <w:rsid w:val="00492794"/>
    <w:rsid w:val="00492A23"/>
    <w:rsid w:val="0049680C"/>
    <w:rsid w:val="0049716F"/>
    <w:rsid w:val="00497D78"/>
    <w:rsid w:val="004A2DA4"/>
    <w:rsid w:val="004A34CD"/>
    <w:rsid w:val="004A3A2E"/>
    <w:rsid w:val="004A4261"/>
    <w:rsid w:val="004A6EAD"/>
    <w:rsid w:val="004B0B8E"/>
    <w:rsid w:val="004B1587"/>
    <w:rsid w:val="004B3C7C"/>
    <w:rsid w:val="004B50D9"/>
    <w:rsid w:val="004B5A2C"/>
    <w:rsid w:val="004B633C"/>
    <w:rsid w:val="004B7E6C"/>
    <w:rsid w:val="004C40FC"/>
    <w:rsid w:val="004C5FAF"/>
    <w:rsid w:val="004D0BCA"/>
    <w:rsid w:val="004D325B"/>
    <w:rsid w:val="004D3FC4"/>
    <w:rsid w:val="004D6358"/>
    <w:rsid w:val="004D79A9"/>
    <w:rsid w:val="004E0097"/>
    <w:rsid w:val="004E06B5"/>
    <w:rsid w:val="004E2D95"/>
    <w:rsid w:val="004E316D"/>
    <w:rsid w:val="004F2E15"/>
    <w:rsid w:val="004F3A18"/>
    <w:rsid w:val="004F407F"/>
    <w:rsid w:val="004F6D1F"/>
    <w:rsid w:val="004F70AB"/>
    <w:rsid w:val="004F70B3"/>
    <w:rsid w:val="004F746E"/>
    <w:rsid w:val="00501063"/>
    <w:rsid w:val="00501781"/>
    <w:rsid w:val="00501F38"/>
    <w:rsid w:val="00504F3A"/>
    <w:rsid w:val="00505335"/>
    <w:rsid w:val="00505F00"/>
    <w:rsid w:val="00506393"/>
    <w:rsid w:val="00507174"/>
    <w:rsid w:val="00510CBD"/>
    <w:rsid w:val="00512E64"/>
    <w:rsid w:val="00517C53"/>
    <w:rsid w:val="0052035B"/>
    <w:rsid w:val="005249BD"/>
    <w:rsid w:val="00524DA4"/>
    <w:rsid w:val="0052721A"/>
    <w:rsid w:val="005300FF"/>
    <w:rsid w:val="0053256A"/>
    <w:rsid w:val="00532C5A"/>
    <w:rsid w:val="0053532C"/>
    <w:rsid w:val="00541BFA"/>
    <w:rsid w:val="0054280E"/>
    <w:rsid w:val="00542E7C"/>
    <w:rsid w:val="00543B28"/>
    <w:rsid w:val="00550E34"/>
    <w:rsid w:val="00553179"/>
    <w:rsid w:val="00553355"/>
    <w:rsid w:val="005541D0"/>
    <w:rsid w:val="00554291"/>
    <w:rsid w:val="00555699"/>
    <w:rsid w:val="0055799A"/>
    <w:rsid w:val="005579A9"/>
    <w:rsid w:val="00557C87"/>
    <w:rsid w:val="005608CC"/>
    <w:rsid w:val="00561729"/>
    <w:rsid w:val="00565933"/>
    <w:rsid w:val="00565B66"/>
    <w:rsid w:val="00570312"/>
    <w:rsid w:val="005714A8"/>
    <w:rsid w:val="0057344A"/>
    <w:rsid w:val="005741E8"/>
    <w:rsid w:val="00574B62"/>
    <w:rsid w:val="005750BF"/>
    <w:rsid w:val="005751D4"/>
    <w:rsid w:val="00575C0C"/>
    <w:rsid w:val="005766DD"/>
    <w:rsid w:val="005808B6"/>
    <w:rsid w:val="0058354E"/>
    <w:rsid w:val="00585EAF"/>
    <w:rsid w:val="00587B67"/>
    <w:rsid w:val="0059338C"/>
    <w:rsid w:val="005935D0"/>
    <w:rsid w:val="005975E3"/>
    <w:rsid w:val="00597AC3"/>
    <w:rsid w:val="005A0BE9"/>
    <w:rsid w:val="005A2310"/>
    <w:rsid w:val="005A4BF5"/>
    <w:rsid w:val="005A4BFD"/>
    <w:rsid w:val="005A623A"/>
    <w:rsid w:val="005B0333"/>
    <w:rsid w:val="005B0F52"/>
    <w:rsid w:val="005B2512"/>
    <w:rsid w:val="005B2693"/>
    <w:rsid w:val="005B5497"/>
    <w:rsid w:val="005B6AE6"/>
    <w:rsid w:val="005B726A"/>
    <w:rsid w:val="005C0077"/>
    <w:rsid w:val="005C33C0"/>
    <w:rsid w:val="005C4610"/>
    <w:rsid w:val="005C5888"/>
    <w:rsid w:val="005D072B"/>
    <w:rsid w:val="005D0F69"/>
    <w:rsid w:val="005D1E5F"/>
    <w:rsid w:val="005D26B7"/>
    <w:rsid w:val="005D26C9"/>
    <w:rsid w:val="005D4FC5"/>
    <w:rsid w:val="005D75BD"/>
    <w:rsid w:val="005E0ECA"/>
    <w:rsid w:val="005E31C6"/>
    <w:rsid w:val="005E77C4"/>
    <w:rsid w:val="005F07B8"/>
    <w:rsid w:val="005F0F64"/>
    <w:rsid w:val="005F1483"/>
    <w:rsid w:val="005F1570"/>
    <w:rsid w:val="005F1B1D"/>
    <w:rsid w:val="005F38E2"/>
    <w:rsid w:val="005F6F55"/>
    <w:rsid w:val="005F7442"/>
    <w:rsid w:val="005F7F0A"/>
    <w:rsid w:val="00602BBE"/>
    <w:rsid w:val="006031E4"/>
    <w:rsid w:val="00603C7D"/>
    <w:rsid w:val="0060439C"/>
    <w:rsid w:val="006046A0"/>
    <w:rsid w:val="006055E7"/>
    <w:rsid w:val="006067D6"/>
    <w:rsid w:val="0061583A"/>
    <w:rsid w:val="00616540"/>
    <w:rsid w:val="006200CE"/>
    <w:rsid w:val="00620861"/>
    <w:rsid w:val="006235A0"/>
    <w:rsid w:val="00626E26"/>
    <w:rsid w:val="0063038D"/>
    <w:rsid w:val="00633AFB"/>
    <w:rsid w:val="006352F2"/>
    <w:rsid w:val="006356A9"/>
    <w:rsid w:val="006377DF"/>
    <w:rsid w:val="006409AA"/>
    <w:rsid w:val="00642361"/>
    <w:rsid w:val="00644819"/>
    <w:rsid w:val="00645466"/>
    <w:rsid w:val="00646ACE"/>
    <w:rsid w:val="00646BCC"/>
    <w:rsid w:val="00646FCE"/>
    <w:rsid w:val="0065066A"/>
    <w:rsid w:val="00650A42"/>
    <w:rsid w:val="00650ABB"/>
    <w:rsid w:val="006522E0"/>
    <w:rsid w:val="00656CC3"/>
    <w:rsid w:val="00660311"/>
    <w:rsid w:val="00660394"/>
    <w:rsid w:val="00662125"/>
    <w:rsid w:val="00665C99"/>
    <w:rsid w:val="00665F84"/>
    <w:rsid w:val="00666540"/>
    <w:rsid w:val="00667AC2"/>
    <w:rsid w:val="00670CDF"/>
    <w:rsid w:val="00671BFC"/>
    <w:rsid w:val="0067238D"/>
    <w:rsid w:val="006755B5"/>
    <w:rsid w:val="00676C92"/>
    <w:rsid w:val="00682507"/>
    <w:rsid w:val="006829F1"/>
    <w:rsid w:val="00683E82"/>
    <w:rsid w:val="00684389"/>
    <w:rsid w:val="006847E6"/>
    <w:rsid w:val="006869F2"/>
    <w:rsid w:val="0068786C"/>
    <w:rsid w:val="00687DE9"/>
    <w:rsid w:val="0069152E"/>
    <w:rsid w:val="006952A1"/>
    <w:rsid w:val="00696167"/>
    <w:rsid w:val="006961BC"/>
    <w:rsid w:val="006977FD"/>
    <w:rsid w:val="00697E19"/>
    <w:rsid w:val="006A0D16"/>
    <w:rsid w:val="006A15DE"/>
    <w:rsid w:val="006A1CC5"/>
    <w:rsid w:val="006A2421"/>
    <w:rsid w:val="006A4406"/>
    <w:rsid w:val="006A4570"/>
    <w:rsid w:val="006A7B09"/>
    <w:rsid w:val="006A7E13"/>
    <w:rsid w:val="006A7F19"/>
    <w:rsid w:val="006B3D97"/>
    <w:rsid w:val="006B4ED8"/>
    <w:rsid w:val="006B525B"/>
    <w:rsid w:val="006C4251"/>
    <w:rsid w:val="006C6A90"/>
    <w:rsid w:val="006C7A37"/>
    <w:rsid w:val="006C7A85"/>
    <w:rsid w:val="006D012B"/>
    <w:rsid w:val="006D0339"/>
    <w:rsid w:val="006D0D3C"/>
    <w:rsid w:val="006D4557"/>
    <w:rsid w:val="006D57B4"/>
    <w:rsid w:val="006E0620"/>
    <w:rsid w:val="006E1E5F"/>
    <w:rsid w:val="006E3FE3"/>
    <w:rsid w:val="006E4054"/>
    <w:rsid w:val="006E4713"/>
    <w:rsid w:val="006E75AF"/>
    <w:rsid w:val="006F0889"/>
    <w:rsid w:val="006F097B"/>
    <w:rsid w:val="006F2F63"/>
    <w:rsid w:val="006F3314"/>
    <w:rsid w:val="006F6552"/>
    <w:rsid w:val="006F6696"/>
    <w:rsid w:val="006F7E73"/>
    <w:rsid w:val="0070017C"/>
    <w:rsid w:val="0070049C"/>
    <w:rsid w:val="00700CED"/>
    <w:rsid w:val="00702DC9"/>
    <w:rsid w:val="00704A66"/>
    <w:rsid w:val="00705EC0"/>
    <w:rsid w:val="00706D04"/>
    <w:rsid w:val="007103FA"/>
    <w:rsid w:val="00722D90"/>
    <w:rsid w:val="00724C5E"/>
    <w:rsid w:val="0072663B"/>
    <w:rsid w:val="007277BC"/>
    <w:rsid w:val="00732854"/>
    <w:rsid w:val="00733E8C"/>
    <w:rsid w:val="00736D92"/>
    <w:rsid w:val="00737D1B"/>
    <w:rsid w:val="0074022A"/>
    <w:rsid w:val="00741E83"/>
    <w:rsid w:val="007436D7"/>
    <w:rsid w:val="00745E16"/>
    <w:rsid w:val="00746F06"/>
    <w:rsid w:val="00747D4C"/>
    <w:rsid w:val="00750CCE"/>
    <w:rsid w:val="00753637"/>
    <w:rsid w:val="00753747"/>
    <w:rsid w:val="00754A37"/>
    <w:rsid w:val="00760B15"/>
    <w:rsid w:val="007625F9"/>
    <w:rsid w:val="007636E6"/>
    <w:rsid w:val="0076465A"/>
    <w:rsid w:val="00764F68"/>
    <w:rsid w:val="0076624A"/>
    <w:rsid w:val="007675AE"/>
    <w:rsid w:val="007701E4"/>
    <w:rsid w:val="0077065C"/>
    <w:rsid w:val="00772DF2"/>
    <w:rsid w:val="00775CB6"/>
    <w:rsid w:val="00777211"/>
    <w:rsid w:val="007805CF"/>
    <w:rsid w:val="00780EA8"/>
    <w:rsid w:val="00782054"/>
    <w:rsid w:val="00783276"/>
    <w:rsid w:val="00783550"/>
    <w:rsid w:val="0078519B"/>
    <w:rsid w:val="00786105"/>
    <w:rsid w:val="007866B1"/>
    <w:rsid w:val="00786914"/>
    <w:rsid w:val="00790FCC"/>
    <w:rsid w:val="007925AD"/>
    <w:rsid w:val="00792A8C"/>
    <w:rsid w:val="007A10AC"/>
    <w:rsid w:val="007A125B"/>
    <w:rsid w:val="007A2051"/>
    <w:rsid w:val="007A426C"/>
    <w:rsid w:val="007A4856"/>
    <w:rsid w:val="007A5157"/>
    <w:rsid w:val="007A581B"/>
    <w:rsid w:val="007A592B"/>
    <w:rsid w:val="007B40E9"/>
    <w:rsid w:val="007B45E8"/>
    <w:rsid w:val="007B66A5"/>
    <w:rsid w:val="007B77AA"/>
    <w:rsid w:val="007B7D38"/>
    <w:rsid w:val="007C0D1E"/>
    <w:rsid w:val="007C2959"/>
    <w:rsid w:val="007C343D"/>
    <w:rsid w:val="007C4FF3"/>
    <w:rsid w:val="007C7D87"/>
    <w:rsid w:val="007D1A41"/>
    <w:rsid w:val="007D6C7D"/>
    <w:rsid w:val="007D7995"/>
    <w:rsid w:val="007E0223"/>
    <w:rsid w:val="007E0477"/>
    <w:rsid w:val="007E301A"/>
    <w:rsid w:val="007E4FDE"/>
    <w:rsid w:val="007E57DC"/>
    <w:rsid w:val="007E5826"/>
    <w:rsid w:val="007E5A0F"/>
    <w:rsid w:val="007E5C14"/>
    <w:rsid w:val="007E622C"/>
    <w:rsid w:val="007E788B"/>
    <w:rsid w:val="007E7C7F"/>
    <w:rsid w:val="007F0433"/>
    <w:rsid w:val="007F0945"/>
    <w:rsid w:val="007F2333"/>
    <w:rsid w:val="007F259A"/>
    <w:rsid w:val="007F4ADC"/>
    <w:rsid w:val="007F6E26"/>
    <w:rsid w:val="007F7046"/>
    <w:rsid w:val="007F7916"/>
    <w:rsid w:val="00802A70"/>
    <w:rsid w:val="00807040"/>
    <w:rsid w:val="0080726A"/>
    <w:rsid w:val="008072D6"/>
    <w:rsid w:val="00810B4F"/>
    <w:rsid w:val="0081591C"/>
    <w:rsid w:val="00815C85"/>
    <w:rsid w:val="0081650E"/>
    <w:rsid w:val="0081725A"/>
    <w:rsid w:val="008176D5"/>
    <w:rsid w:val="00821732"/>
    <w:rsid w:val="0082265F"/>
    <w:rsid w:val="0082336E"/>
    <w:rsid w:val="008238F0"/>
    <w:rsid w:val="00823C0E"/>
    <w:rsid w:val="008265BF"/>
    <w:rsid w:val="008268DE"/>
    <w:rsid w:val="00831584"/>
    <w:rsid w:val="00833219"/>
    <w:rsid w:val="008334B6"/>
    <w:rsid w:val="008352E5"/>
    <w:rsid w:val="008364CD"/>
    <w:rsid w:val="00840D43"/>
    <w:rsid w:val="0084123A"/>
    <w:rsid w:val="00841AE4"/>
    <w:rsid w:val="00841FBC"/>
    <w:rsid w:val="00842F3F"/>
    <w:rsid w:val="008462A8"/>
    <w:rsid w:val="008513B7"/>
    <w:rsid w:val="00852DCF"/>
    <w:rsid w:val="008532D6"/>
    <w:rsid w:val="00853B23"/>
    <w:rsid w:val="0085523A"/>
    <w:rsid w:val="008552A3"/>
    <w:rsid w:val="00856DE6"/>
    <w:rsid w:val="00857ECD"/>
    <w:rsid w:val="0086170D"/>
    <w:rsid w:val="00862FA1"/>
    <w:rsid w:val="00871DF7"/>
    <w:rsid w:val="0087403C"/>
    <w:rsid w:val="0087533E"/>
    <w:rsid w:val="00875956"/>
    <w:rsid w:val="00876C50"/>
    <w:rsid w:val="00880A0B"/>
    <w:rsid w:val="00882588"/>
    <w:rsid w:val="00882745"/>
    <w:rsid w:val="0088531A"/>
    <w:rsid w:val="0088563B"/>
    <w:rsid w:val="00885D84"/>
    <w:rsid w:val="00886854"/>
    <w:rsid w:val="00887A14"/>
    <w:rsid w:val="00891A4C"/>
    <w:rsid w:val="008940E7"/>
    <w:rsid w:val="00894638"/>
    <w:rsid w:val="00895B8C"/>
    <w:rsid w:val="00896542"/>
    <w:rsid w:val="00896AC1"/>
    <w:rsid w:val="0089713B"/>
    <w:rsid w:val="00897185"/>
    <w:rsid w:val="00897859"/>
    <w:rsid w:val="008A0447"/>
    <w:rsid w:val="008A14A7"/>
    <w:rsid w:val="008A57D4"/>
    <w:rsid w:val="008A60A0"/>
    <w:rsid w:val="008A6587"/>
    <w:rsid w:val="008B023F"/>
    <w:rsid w:val="008B37F7"/>
    <w:rsid w:val="008B4753"/>
    <w:rsid w:val="008B6274"/>
    <w:rsid w:val="008B66F7"/>
    <w:rsid w:val="008B7C06"/>
    <w:rsid w:val="008B7C75"/>
    <w:rsid w:val="008B7EAF"/>
    <w:rsid w:val="008C07A0"/>
    <w:rsid w:val="008C2B69"/>
    <w:rsid w:val="008C2FB8"/>
    <w:rsid w:val="008C3629"/>
    <w:rsid w:val="008C51EA"/>
    <w:rsid w:val="008C53C9"/>
    <w:rsid w:val="008D217E"/>
    <w:rsid w:val="008D24BD"/>
    <w:rsid w:val="008D4C91"/>
    <w:rsid w:val="008D68B2"/>
    <w:rsid w:val="008D7AD4"/>
    <w:rsid w:val="008E144E"/>
    <w:rsid w:val="008E2793"/>
    <w:rsid w:val="008E2FA0"/>
    <w:rsid w:val="008E34A8"/>
    <w:rsid w:val="008E4A7F"/>
    <w:rsid w:val="008E4C08"/>
    <w:rsid w:val="008E74D1"/>
    <w:rsid w:val="008E7918"/>
    <w:rsid w:val="008E7B3F"/>
    <w:rsid w:val="008F1346"/>
    <w:rsid w:val="008F4B54"/>
    <w:rsid w:val="008F720E"/>
    <w:rsid w:val="009049D5"/>
    <w:rsid w:val="00904F12"/>
    <w:rsid w:val="00905A83"/>
    <w:rsid w:val="00906F69"/>
    <w:rsid w:val="0091099D"/>
    <w:rsid w:val="00911835"/>
    <w:rsid w:val="00912837"/>
    <w:rsid w:val="00913AE0"/>
    <w:rsid w:val="00916855"/>
    <w:rsid w:val="00917EEF"/>
    <w:rsid w:val="009200CF"/>
    <w:rsid w:val="009208F0"/>
    <w:rsid w:val="009209F6"/>
    <w:rsid w:val="00921469"/>
    <w:rsid w:val="0092159F"/>
    <w:rsid w:val="00923B58"/>
    <w:rsid w:val="00930203"/>
    <w:rsid w:val="0093050F"/>
    <w:rsid w:val="009326F5"/>
    <w:rsid w:val="00932EC2"/>
    <w:rsid w:val="009339E2"/>
    <w:rsid w:val="00933B66"/>
    <w:rsid w:val="00934098"/>
    <w:rsid w:val="009348CA"/>
    <w:rsid w:val="00936850"/>
    <w:rsid w:val="009374B6"/>
    <w:rsid w:val="00937771"/>
    <w:rsid w:val="00937F4C"/>
    <w:rsid w:val="0094058A"/>
    <w:rsid w:val="00941B96"/>
    <w:rsid w:val="00942069"/>
    <w:rsid w:val="009468B1"/>
    <w:rsid w:val="00951697"/>
    <w:rsid w:val="0095330F"/>
    <w:rsid w:val="009548E4"/>
    <w:rsid w:val="00954E71"/>
    <w:rsid w:val="0095553B"/>
    <w:rsid w:val="00955E4B"/>
    <w:rsid w:val="00956B26"/>
    <w:rsid w:val="009579CB"/>
    <w:rsid w:val="00960BBC"/>
    <w:rsid w:val="0096248D"/>
    <w:rsid w:val="009662AA"/>
    <w:rsid w:val="00966E70"/>
    <w:rsid w:val="0097055F"/>
    <w:rsid w:val="009709CE"/>
    <w:rsid w:val="00970CA4"/>
    <w:rsid w:val="00970F8D"/>
    <w:rsid w:val="0097139C"/>
    <w:rsid w:val="00971A4B"/>
    <w:rsid w:val="00972DBF"/>
    <w:rsid w:val="009730FE"/>
    <w:rsid w:val="00973931"/>
    <w:rsid w:val="00974A20"/>
    <w:rsid w:val="00974B6B"/>
    <w:rsid w:val="009755D1"/>
    <w:rsid w:val="0097646A"/>
    <w:rsid w:val="00976695"/>
    <w:rsid w:val="00976FEA"/>
    <w:rsid w:val="0097719A"/>
    <w:rsid w:val="009777B8"/>
    <w:rsid w:val="009800BF"/>
    <w:rsid w:val="00982E64"/>
    <w:rsid w:val="00983C86"/>
    <w:rsid w:val="0098468D"/>
    <w:rsid w:val="00984E45"/>
    <w:rsid w:val="009871B8"/>
    <w:rsid w:val="00990024"/>
    <w:rsid w:val="0099670A"/>
    <w:rsid w:val="009969DB"/>
    <w:rsid w:val="009A0304"/>
    <w:rsid w:val="009A1954"/>
    <w:rsid w:val="009A24D5"/>
    <w:rsid w:val="009A30AF"/>
    <w:rsid w:val="009A34DE"/>
    <w:rsid w:val="009A3E8B"/>
    <w:rsid w:val="009A5260"/>
    <w:rsid w:val="009A60B1"/>
    <w:rsid w:val="009B6036"/>
    <w:rsid w:val="009B77E7"/>
    <w:rsid w:val="009C0A3D"/>
    <w:rsid w:val="009C11F2"/>
    <w:rsid w:val="009C3541"/>
    <w:rsid w:val="009C493D"/>
    <w:rsid w:val="009C6825"/>
    <w:rsid w:val="009D152C"/>
    <w:rsid w:val="009D1ACE"/>
    <w:rsid w:val="009D46B2"/>
    <w:rsid w:val="009D68B8"/>
    <w:rsid w:val="009E289D"/>
    <w:rsid w:val="009E305F"/>
    <w:rsid w:val="009E384C"/>
    <w:rsid w:val="009E3957"/>
    <w:rsid w:val="009E54CA"/>
    <w:rsid w:val="009E7378"/>
    <w:rsid w:val="009E777F"/>
    <w:rsid w:val="009F4518"/>
    <w:rsid w:val="009F5CC0"/>
    <w:rsid w:val="009F5EF6"/>
    <w:rsid w:val="009F666D"/>
    <w:rsid w:val="009F670B"/>
    <w:rsid w:val="009F6848"/>
    <w:rsid w:val="00A00D70"/>
    <w:rsid w:val="00A04570"/>
    <w:rsid w:val="00A054F0"/>
    <w:rsid w:val="00A0674E"/>
    <w:rsid w:val="00A071AE"/>
    <w:rsid w:val="00A079EB"/>
    <w:rsid w:val="00A11234"/>
    <w:rsid w:val="00A13295"/>
    <w:rsid w:val="00A132C1"/>
    <w:rsid w:val="00A13A67"/>
    <w:rsid w:val="00A1486B"/>
    <w:rsid w:val="00A17B07"/>
    <w:rsid w:val="00A2092F"/>
    <w:rsid w:val="00A211E5"/>
    <w:rsid w:val="00A215D3"/>
    <w:rsid w:val="00A2295C"/>
    <w:rsid w:val="00A235FD"/>
    <w:rsid w:val="00A25A64"/>
    <w:rsid w:val="00A273B0"/>
    <w:rsid w:val="00A30563"/>
    <w:rsid w:val="00A30F29"/>
    <w:rsid w:val="00A32E26"/>
    <w:rsid w:val="00A35D8C"/>
    <w:rsid w:val="00A36C90"/>
    <w:rsid w:val="00A36DD3"/>
    <w:rsid w:val="00A37D8B"/>
    <w:rsid w:val="00A40EA9"/>
    <w:rsid w:val="00A4268C"/>
    <w:rsid w:val="00A426ED"/>
    <w:rsid w:val="00A42830"/>
    <w:rsid w:val="00A429CB"/>
    <w:rsid w:val="00A42EB8"/>
    <w:rsid w:val="00A4344B"/>
    <w:rsid w:val="00A50213"/>
    <w:rsid w:val="00A51A71"/>
    <w:rsid w:val="00A551DD"/>
    <w:rsid w:val="00A55569"/>
    <w:rsid w:val="00A61B3D"/>
    <w:rsid w:val="00A62C5E"/>
    <w:rsid w:val="00A63EA2"/>
    <w:rsid w:val="00A6565A"/>
    <w:rsid w:val="00A657A7"/>
    <w:rsid w:val="00A65B7E"/>
    <w:rsid w:val="00A70714"/>
    <w:rsid w:val="00A70C49"/>
    <w:rsid w:val="00A7209E"/>
    <w:rsid w:val="00A76BC2"/>
    <w:rsid w:val="00A77862"/>
    <w:rsid w:val="00A80CF4"/>
    <w:rsid w:val="00A813EF"/>
    <w:rsid w:val="00A81725"/>
    <w:rsid w:val="00A81D63"/>
    <w:rsid w:val="00A81FD7"/>
    <w:rsid w:val="00A82D4B"/>
    <w:rsid w:val="00A82E6C"/>
    <w:rsid w:val="00A83B33"/>
    <w:rsid w:val="00A8457F"/>
    <w:rsid w:val="00A84BBD"/>
    <w:rsid w:val="00A84C52"/>
    <w:rsid w:val="00A85AD3"/>
    <w:rsid w:val="00A92009"/>
    <w:rsid w:val="00A93176"/>
    <w:rsid w:val="00A974CD"/>
    <w:rsid w:val="00AA099A"/>
    <w:rsid w:val="00AA166E"/>
    <w:rsid w:val="00AA2CD5"/>
    <w:rsid w:val="00AA2E0A"/>
    <w:rsid w:val="00AA48E6"/>
    <w:rsid w:val="00AA5B02"/>
    <w:rsid w:val="00AA6115"/>
    <w:rsid w:val="00AB37D0"/>
    <w:rsid w:val="00AB4EE9"/>
    <w:rsid w:val="00AB4EEC"/>
    <w:rsid w:val="00AB595E"/>
    <w:rsid w:val="00AB6C80"/>
    <w:rsid w:val="00AC01F5"/>
    <w:rsid w:val="00AC62A0"/>
    <w:rsid w:val="00AD0325"/>
    <w:rsid w:val="00AD05B8"/>
    <w:rsid w:val="00AD1D5C"/>
    <w:rsid w:val="00AD38BE"/>
    <w:rsid w:val="00AD3A04"/>
    <w:rsid w:val="00AD4FD0"/>
    <w:rsid w:val="00AD6713"/>
    <w:rsid w:val="00AE1FEB"/>
    <w:rsid w:val="00AE442D"/>
    <w:rsid w:val="00AE515F"/>
    <w:rsid w:val="00AF268A"/>
    <w:rsid w:val="00AF4784"/>
    <w:rsid w:val="00AF535E"/>
    <w:rsid w:val="00AF5BBC"/>
    <w:rsid w:val="00B015F0"/>
    <w:rsid w:val="00B0160C"/>
    <w:rsid w:val="00B0221C"/>
    <w:rsid w:val="00B03A61"/>
    <w:rsid w:val="00B07673"/>
    <w:rsid w:val="00B1208C"/>
    <w:rsid w:val="00B12977"/>
    <w:rsid w:val="00B14ED0"/>
    <w:rsid w:val="00B15B33"/>
    <w:rsid w:val="00B16902"/>
    <w:rsid w:val="00B16E04"/>
    <w:rsid w:val="00B20983"/>
    <w:rsid w:val="00B20BA5"/>
    <w:rsid w:val="00B24563"/>
    <w:rsid w:val="00B2531D"/>
    <w:rsid w:val="00B25605"/>
    <w:rsid w:val="00B25B9A"/>
    <w:rsid w:val="00B30984"/>
    <w:rsid w:val="00B31EFB"/>
    <w:rsid w:val="00B337FD"/>
    <w:rsid w:val="00B343C3"/>
    <w:rsid w:val="00B34B4D"/>
    <w:rsid w:val="00B35CA7"/>
    <w:rsid w:val="00B37774"/>
    <w:rsid w:val="00B404C0"/>
    <w:rsid w:val="00B40734"/>
    <w:rsid w:val="00B410FE"/>
    <w:rsid w:val="00B41582"/>
    <w:rsid w:val="00B41B31"/>
    <w:rsid w:val="00B44313"/>
    <w:rsid w:val="00B46606"/>
    <w:rsid w:val="00B47ABD"/>
    <w:rsid w:val="00B47D80"/>
    <w:rsid w:val="00B5276F"/>
    <w:rsid w:val="00B5343E"/>
    <w:rsid w:val="00B5428A"/>
    <w:rsid w:val="00B54A30"/>
    <w:rsid w:val="00B56F83"/>
    <w:rsid w:val="00B61060"/>
    <w:rsid w:val="00B64EB8"/>
    <w:rsid w:val="00B67D89"/>
    <w:rsid w:val="00B70FF7"/>
    <w:rsid w:val="00B7664B"/>
    <w:rsid w:val="00B83CB0"/>
    <w:rsid w:val="00B85083"/>
    <w:rsid w:val="00B90CD8"/>
    <w:rsid w:val="00B913EF"/>
    <w:rsid w:val="00B9162C"/>
    <w:rsid w:val="00B969BA"/>
    <w:rsid w:val="00B96E57"/>
    <w:rsid w:val="00B97064"/>
    <w:rsid w:val="00B9746F"/>
    <w:rsid w:val="00B97747"/>
    <w:rsid w:val="00BA3094"/>
    <w:rsid w:val="00BA3A77"/>
    <w:rsid w:val="00BA581B"/>
    <w:rsid w:val="00BA6A3B"/>
    <w:rsid w:val="00BA7EE1"/>
    <w:rsid w:val="00BA7F53"/>
    <w:rsid w:val="00BB0A3F"/>
    <w:rsid w:val="00BB413C"/>
    <w:rsid w:val="00BB4AFF"/>
    <w:rsid w:val="00BB4C90"/>
    <w:rsid w:val="00BB59F8"/>
    <w:rsid w:val="00BB6FE7"/>
    <w:rsid w:val="00BC4D45"/>
    <w:rsid w:val="00BC4DDC"/>
    <w:rsid w:val="00BC7F07"/>
    <w:rsid w:val="00BD0660"/>
    <w:rsid w:val="00BD1A1A"/>
    <w:rsid w:val="00BD2F72"/>
    <w:rsid w:val="00BD4670"/>
    <w:rsid w:val="00BD4D71"/>
    <w:rsid w:val="00BD545C"/>
    <w:rsid w:val="00BD6628"/>
    <w:rsid w:val="00BE0EF0"/>
    <w:rsid w:val="00BE243D"/>
    <w:rsid w:val="00BE427F"/>
    <w:rsid w:val="00BE5436"/>
    <w:rsid w:val="00BE6D23"/>
    <w:rsid w:val="00BE7079"/>
    <w:rsid w:val="00BF28E5"/>
    <w:rsid w:val="00BF48CE"/>
    <w:rsid w:val="00BF55A6"/>
    <w:rsid w:val="00C01EE9"/>
    <w:rsid w:val="00C021FB"/>
    <w:rsid w:val="00C03631"/>
    <w:rsid w:val="00C06035"/>
    <w:rsid w:val="00C14B47"/>
    <w:rsid w:val="00C15B8B"/>
    <w:rsid w:val="00C15D7E"/>
    <w:rsid w:val="00C17B12"/>
    <w:rsid w:val="00C203A6"/>
    <w:rsid w:val="00C20E59"/>
    <w:rsid w:val="00C21903"/>
    <w:rsid w:val="00C24199"/>
    <w:rsid w:val="00C24299"/>
    <w:rsid w:val="00C266D1"/>
    <w:rsid w:val="00C27E78"/>
    <w:rsid w:val="00C34D68"/>
    <w:rsid w:val="00C356A8"/>
    <w:rsid w:val="00C369C3"/>
    <w:rsid w:val="00C37F77"/>
    <w:rsid w:val="00C43D08"/>
    <w:rsid w:val="00C43F60"/>
    <w:rsid w:val="00C451F8"/>
    <w:rsid w:val="00C455C8"/>
    <w:rsid w:val="00C46A4A"/>
    <w:rsid w:val="00C47A3E"/>
    <w:rsid w:val="00C5126F"/>
    <w:rsid w:val="00C5138C"/>
    <w:rsid w:val="00C52BD1"/>
    <w:rsid w:val="00C53FEB"/>
    <w:rsid w:val="00C5547E"/>
    <w:rsid w:val="00C56CF4"/>
    <w:rsid w:val="00C6122A"/>
    <w:rsid w:val="00C62352"/>
    <w:rsid w:val="00C62B24"/>
    <w:rsid w:val="00C643A5"/>
    <w:rsid w:val="00C652A3"/>
    <w:rsid w:val="00C654C2"/>
    <w:rsid w:val="00C6593B"/>
    <w:rsid w:val="00C65C14"/>
    <w:rsid w:val="00C6638C"/>
    <w:rsid w:val="00C720FD"/>
    <w:rsid w:val="00C74AC3"/>
    <w:rsid w:val="00C76F83"/>
    <w:rsid w:val="00C80CC8"/>
    <w:rsid w:val="00C82371"/>
    <w:rsid w:val="00C83ECC"/>
    <w:rsid w:val="00C850DA"/>
    <w:rsid w:val="00C8616B"/>
    <w:rsid w:val="00C870A3"/>
    <w:rsid w:val="00C877DF"/>
    <w:rsid w:val="00C87A51"/>
    <w:rsid w:val="00C87FAF"/>
    <w:rsid w:val="00C901B2"/>
    <w:rsid w:val="00C9164F"/>
    <w:rsid w:val="00C919BA"/>
    <w:rsid w:val="00C92194"/>
    <w:rsid w:val="00C92EF4"/>
    <w:rsid w:val="00C97A3F"/>
    <w:rsid w:val="00CA1880"/>
    <w:rsid w:val="00CA4D44"/>
    <w:rsid w:val="00CA5293"/>
    <w:rsid w:val="00CA5719"/>
    <w:rsid w:val="00CA6A21"/>
    <w:rsid w:val="00CA6AB7"/>
    <w:rsid w:val="00CA6DD2"/>
    <w:rsid w:val="00CB0CBC"/>
    <w:rsid w:val="00CB3A97"/>
    <w:rsid w:val="00CB3F8D"/>
    <w:rsid w:val="00CB513F"/>
    <w:rsid w:val="00CB7A90"/>
    <w:rsid w:val="00CC4858"/>
    <w:rsid w:val="00CC4C6E"/>
    <w:rsid w:val="00CC4CEE"/>
    <w:rsid w:val="00CC5DC7"/>
    <w:rsid w:val="00CD11AC"/>
    <w:rsid w:val="00CD1AD4"/>
    <w:rsid w:val="00CD1F2C"/>
    <w:rsid w:val="00CD4D88"/>
    <w:rsid w:val="00CD4EDB"/>
    <w:rsid w:val="00CD58D5"/>
    <w:rsid w:val="00CE58C2"/>
    <w:rsid w:val="00CE6AE9"/>
    <w:rsid w:val="00CF005A"/>
    <w:rsid w:val="00CF32DB"/>
    <w:rsid w:val="00CF618B"/>
    <w:rsid w:val="00CF668C"/>
    <w:rsid w:val="00CF7137"/>
    <w:rsid w:val="00CF738E"/>
    <w:rsid w:val="00CF745A"/>
    <w:rsid w:val="00D0183E"/>
    <w:rsid w:val="00D022AE"/>
    <w:rsid w:val="00D036D1"/>
    <w:rsid w:val="00D0534E"/>
    <w:rsid w:val="00D05BA8"/>
    <w:rsid w:val="00D06FF4"/>
    <w:rsid w:val="00D106F1"/>
    <w:rsid w:val="00D10C5F"/>
    <w:rsid w:val="00D11805"/>
    <w:rsid w:val="00D11B5F"/>
    <w:rsid w:val="00D12539"/>
    <w:rsid w:val="00D12CFC"/>
    <w:rsid w:val="00D12E46"/>
    <w:rsid w:val="00D13927"/>
    <w:rsid w:val="00D158C0"/>
    <w:rsid w:val="00D15FB5"/>
    <w:rsid w:val="00D20F19"/>
    <w:rsid w:val="00D21571"/>
    <w:rsid w:val="00D2163B"/>
    <w:rsid w:val="00D22374"/>
    <w:rsid w:val="00D233BD"/>
    <w:rsid w:val="00D237E2"/>
    <w:rsid w:val="00D279C3"/>
    <w:rsid w:val="00D3005C"/>
    <w:rsid w:val="00D3105C"/>
    <w:rsid w:val="00D322AC"/>
    <w:rsid w:val="00D33863"/>
    <w:rsid w:val="00D34584"/>
    <w:rsid w:val="00D36E86"/>
    <w:rsid w:val="00D41330"/>
    <w:rsid w:val="00D41BC5"/>
    <w:rsid w:val="00D42B7F"/>
    <w:rsid w:val="00D47D43"/>
    <w:rsid w:val="00D47F9D"/>
    <w:rsid w:val="00D51F35"/>
    <w:rsid w:val="00D52A63"/>
    <w:rsid w:val="00D5335A"/>
    <w:rsid w:val="00D5442D"/>
    <w:rsid w:val="00D55BDA"/>
    <w:rsid w:val="00D5673D"/>
    <w:rsid w:val="00D57328"/>
    <w:rsid w:val="00D639DA"/>
    <w:rsid w:val="00D6407F"/>
    <w:rsid w:val="00D64C79"/>
    <w:rsid w:val="00D7037E"/>
    <w:rsid w:val="00D71077"/>
    <w:rsid w:val="00D71571"/>
    <w:rsid w:val="00D72371"/>
    <w:rsid w:val="00D72B4E"/>
    <w:rsid w:val="00D72F04"/>
    <w:rsid w:val="00D72F57"/>
    <w:rsid w:val="00D75071"/>
    <w:rsid w:val="00D75EF8"/>
    <w:rsid w:val="00D7709E"/>
    <w:rsid w:val="00D81403"/>
    <w:rsid w:val="00D824E1"/>
    <w:rsid w:val="00D842B7"/>
    <w:rsid w:val="00D84700"/>
    <w:rsid w:val="00D84786"/>
    <w:rsid w:val="00D85ADB"/>
    <w:rsid w:val="00D85CC6"/>
    <w:rsid w:val="00D86A4D"/>
    <w:rsid w:val="00D91662"/>
    <w:rsid w:val="00D91EA8"/>
    <w:rsid w:val="00D927C7"/>
    <w:rsid w:val="00D93223"/>
    <w:rsid w:val="00D93DAF"/>
    <w:rsid w:val="00D95289"/>
    <w:rsid w:val="00D953A2"/>
    <w:rsid w:val="00D95E0B"/>
    <w:rsid w:val="00D95E67"/>
    <w:rsid w:val="00DA1DD4"/>
    <w:rsid w:val="00DA1EB0"/>
    <w:rsid w:val="00DA2A57"/>
    <w:rsid w:val="00DA4F81"/>
    <w:rsid w:val="00DA637D"/>
    <w:rsid w:val="00DA63C3"/>
    <w:rsid w:val="00DA6B34"/>
    <w:rsid w:val="00DA79A8"/>
    <w:rsid w:val="00DB0E71"/>
    <w:rsid w:val="00DB1E72"/>
    <w:rsid w:val="00DB3F77"/>
    <w:rsid w:val="00DB4395"/>
    <w:rsid w:val="00DB4BC3"/>
    <w:rsid w:val="00DB4FEA"/>
    <w:rsid w:val="00DB5BF6"/>
    <w:rsid w:val="00DB5CFA"/>
    <w:rsid w:val="00DB5EC7"/>
    <w:rsid w:val="00DB7A2C"/>
    <w:rsid w:val="00DC03E2"/>
    <w:rsid w:val="00DC0F4F"/>
    <w:rsid w:val="00DC106E"/>
    <w:rsid w:val="00DC1071"/>
    <w:rsid w:val="00DC267F"/>
    <w:rsid w:val="00DC3169"/>
    <w:rsid w:val="00DC5CE4"/>
    <w:rsid w:val="00DD0726"/>
    <w:rsid w:val="00DD2476"/>
    <w:rsid w:val="00DD34BE"/>
    <w:rsid w:val="00DD4DCB"/>
    <w:rsid w:val="00DD4E94"/>
    <w:rsid w:val="00DE0100"/>
    <w:rsid w:val="00DE0389"/>
    <w:rsid w:val="00DE1F3E"/>
    <w:rsid w:val="00DE213D"/>
    <w:rsid w:val="00DE37AC"/>
    <w:rsid w:val="00DE3B96"/>
    <w:rsid w:val="00DE43F6"/>
    <w:rsid w:val="00DE446B"/>
    <w:rsid w:val="00DE558D"/>
    <w:rsid w:val="00DE5C64"/>
    <w:rsid w:val="00DE5ECE"/>
    <w:rsid w:val="00DE65AC"/>
    <w:rsid w:val="00DE7355"/>
    <w:rsid w:val="00DF53EC"/>
    <w:rsid w:val="00DF7CF7"/>
    <w:rsid w:val="00DF7DD9"/>
    <w:rsid w:val="00E0276F"/>
    <w:rsid w:val="00E03AAA"/>
    <w:rsid w:val="00E048ED"/>
    <w:rsid w:val="00E0542F"/>
    <w:rsid w:val="00E07626"/>
    <w:rsid w:val="00E103F3"/>
    <w:rsid w:val="00E11314"/>
    <w:rsid w:val="00E11AEC"/>
    <w:rsid w:val="00E13BDB"/>
    <w:rsid w:val="00E17FC3"/>
    <w:rsid w:val="00E20000"/>
    <w:rsid w:val="00E2055C"/>
    <w:rsid w:val="00E2079E"/>
    <w:rsid w:val="00E2219E"/>
    <w:rsid w:val="00E2249E"/>
    <w:rsid w:val="00E228CA"/>
    <w:rsid w:val="00E248F0"/>
    <w:rsid w:val="00E268E6"/>
    <w:rsid w:val="00E26975"/>
    <w:rsid w:val="00E26B12"/>
    <w:rsid w:val="00E27D50"/>
    <w:rsid w:val="00E27DE0"/>
    <w:rsid w:val="00E30DA8"/>
    <w:rsid w:val="00E32C98"/>
    <w:rsid w:val="00E32FD2"/>
    <w:rsid w:val="00E33C38"/>
    <w:rsid w:val="00E35D04"/>
    <w:rsid w:val="00E37833"/>
    <w:rsid w:val="00E40EFC"/>
    <w:rsid w:val="00E42077"/>
    <w:rsid w:val="00E43933"/>
    <w:rsid w:val="00E468C7"/>
    <w:rsid w:val="00E50F7D"/>
    <w:rsid w:val="00E52F6D"/>
    <w:rsid w:val="00E553B3"/>
    <w:rsid w:val="00E558EF"/>
    <w:rsid w:val="00E60B49"/>
    <w:rsid w:val="00E612EC"/>
    <w:rsid w:val="00E62E94"/>
    <w:rsid w:val="00E67079"/>
    <w:rsid w:val="00E71FA8"/>
    <w:rsid w:val="00E72464"/>
    <w:rsid w:val="00E735E4"/>
    <w:rsid w:val="00E75791"/>
    <w:rsid w:val="00E76ABF"/>
    <w:rsid w:val="00E77851"/>
    <w:rsid w:val="00E77A66"/>
    <w:rsid w:val="00E77D98"/>
    <w:rsid w:val="00E822E5"/>
    <w:rsid w:val="00E831AD"/>
    <w:rsid w:val="00E85752"/>
    <w:rsid w:val="00E86B9F"/>
    <w:rsid w:val="00E91318"/>
    <w:rsid w:val="00E9669D"/>
    <w:rsid w:val="00E97E1E"/>
    <w:rsid w:val="00EA1E86"/>
    <w:rsid w:val="00EA3901"/>
    <w:rsid w:val="00EA3A1A"/>
    <w:rsid w:val="00EA6636"/>
    <w:rsid w:val="00EA695C"/>
    <w:rsid w:val="00EB11B0"/>
    <w:rsid w:val="00EB1760"/>
    <w:rsid w:val="00EB35AC"/>
    <w:rsid w:val="00EB3DD3"/>
    <w:rsid w:val="00EB48F5"/>
    <w:rsid w:val="00EB7966"/>
    <w:rsid w:val="00EC08F5"/>
    <w:rsid w:val="00EC1ACE"/>
    <w:rsid w:val="00EC1C99"/>
    <w:rsid w:val="00EC3D0E"/>
    <w:rsid w:val="00ED1BF7"/>
    <w:rsid w:val="00ED2329"/>
    <w:rsid w:val="00ED24CD"/>
    <w:rsid w:val="00ED4808"/>
    <w:rsid w:val="00ED6BB4"/>
    <w:rsid w:val="00EE0101"/>
    <w:rsid w:val="00EE0FB1"/>
    <w:rsid w:val="00EE29A3"/>
    <w:rsid w:val="00EE2EC5"/>
    <w:rsid w:val="00EE3652"/>
    <w:rsid w:val="00EE4324"/>
    <w:rsid w:val="00EE57CA"/>
    <w:rsid w:val="00EE5F06"/>
    <w:rsid w:val="00EE6A19"/>
    <w:rsid w:val="00EE6A63"/>
    <w:rsid w:val="00EE7DAB"/>
    <w:rsid w:val="00EF0145"/>
    <w:rsid w:val="00EF01DA"/>
    <w:rsid w:val="00EF18DE"/>
    <w:rsid w:val="00EF1C64"/>
    <w:rsid w:val="00EF1F2B"/>
    <w:rsid w:val="00EF275F"/>
    <w:rsid w:val="00EF5834"/>
    <w:rsid w:val="00EF725F"/>
    <w:rsid w:val="00EF74C3"/>
    <w:rsid w:val="00EF75D2"/>
    <w:rsid w:val="00F00BDB"/>
    <w:rsid w:val="00F019AC"/>
    <w:rsid w:val="00F061DC"/>
    <w:rsid w:val="00F06227"/>
    <w:rsid w:val="00F070C6"/>
    <w:rsid w:val="00F079C8"/>
    <w:rsid w:val="00F124E4"/>
    <w:rsid w:val="00F12CBF"/>
    <w:rsid w:val="00F15F02"/>
    <w:rsid w:val="00F15F91"/>
    <w:rsid w:val="00F16296"/>
    <w:rsid w:val="00F20307"/>
    <w:rsid w:val="00F2048E"/>
    <w:rsid w:val="00F216A2"/>
    <w:rsid w:val="00F21D00"/>
    <w:rsid w:val="00F22B42"/>
    <w:rsid w:val="00F23473"/>
    <w:rsid w:val="00F24DB1"/>
    <w:rsid w:val="00F25EA1"/>
    <w:rsid w:val="00F271CA"/>
    <w:rsid w:val="00F30AB6"/>
    <w:rsid w:val="00F31D66"/>
    <w:rsid w:val="00F3239D"/>
    <w:rsid w:val="00F338F7"/>
    <w:rsid w:val="00F35498"/>
    <w:rsid w:val="00F35FF8"/>
    <w:rsid w:val="00F41EC5"/>
    <w:rsid w:val="00F443F5"/>
    <w:rsid w:val="00F44BEE"/>
    <w:rsid w:val="00F465A8"/>
    <w:rsid w:val="00F52367"/>
    <w:rsid w:val="00F52CE8"/>
    <w:rsid w:val="00F530B2"/>
    <w:rsid w:val="00F615F6"/>
    <w:rsid w:val="00F63084"/>
    <w:rsid w:val="00F642D3"/>
    <w:rsid w:val="00F67CC7"/>
    <w:rsid w:val="00F70082"/>
    <w:rsid w:val="00F71E94"/>
    <w:rsid w:val="00F72C96"/>
    <w:rsid w:val="00F73A47"/>
    <w:rsid w:val="00F74AAB"/>
    <w:rsid w:val="00F7523A"/>
    <w:rsid w:val="00F75FC6"/>
    <w:rsid w:val="00F75FE8"/>
    <w:rsid w:val="00F772C0"/>
    <w:rsid w:val="00F7736D"/>
    <w:rsid w:val="00F77D12"/>
    <w:rsid w:val="00F80366"/>
    <w:rsid w:val="00F82F2E"/>
    <w:rsid w:val="00F8337C"/>
    <w:rsid w:val="00F83842"/>
    <w:rsid w:val="00F83925"/>
    <w:rsid w:val="00F85A8A"/>
    <w:rsid w:val="00F90E1C"/>
    <w:rsid w:val="00F950D6"/>
    <w:rsid w:val="00F95FD2"/>
    <w:rsid w:val="00FA315E"/>
    <w:rsid w:val="00FA35D5"/>
    <w:rsid w:val="00FA6F80"/>
    <w:rsid w:val="00FA7831"/>
    <w:rsid w:val="00FA7834"/>
    <w:rsid w:val="00FB05C1"/>
    <w:rsid w:val="00FB3938"/>
    <w:rsid w:val="00FB4123"/>
    <w:rsid w:val="00FB6064"/>
    <w:rsid w:val="00FB6765"/>
    <w:rsid w:val="00FB698E"/>
    <w:rsid w:val="00FB7E5B"/>
    <w:rsid w:val="00FC0411"/>
    <w:rsid w:val="00FC5C91"/>
    <w:rsid w:val="00FC5F84"/>
    <w:rsid w:val="00FC629E"/>
    <w:rsid w:val="00FC6419"/>
    <w:rsid w:val="00FC7918"/>
    <w:rsid w:val="00FD07FD"/>
    <w:rsid w:val="00FD3FBE"/>
    <w:rsid w:val="00FE03DE"/>
    <w:rsid w:val="00FE08C4"/>
    <w:rsid w:val="00FE2129"/>
    <w:rsid w:val="00FE4527"/>
    <w:rsid w:val="00FE4C01"/>
    <w:rsid w:val="00FE4FD7"/>
    <w:rsid w:val="00FE5197"/>
    <w:rsid w:val="00FE56AE"/>
    <w:rsid w:val="00FE77E5"/>
    <w:rsid w:val="00FE7FF5"/>
    <w:rsid w:val="00FF1EF4"/>
    <w:rsid w:val="00FF21DB"/>
    <w:rsid w:val="00FF36B2"/>
    <w:rsid w:val="00FF36DD"/>
    <w:rsid w:val="00FF4219"/>
    <w:rsid w:val="00FF583E"/>
    <w:rsid w:val="00FF591A"/>
    <w:rsid w:val="00FF64B7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03193C7"/>
  <w15:chartTrackingRefBased/>
  <w15:docId w15:val="{290B603E-1362-402B-BDF6-B057239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374AD"/>
    <w:pPr>
      <w:spacing w:before="480" w:after="18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SIG,hd"/>
    <w:basedOn w:val="Normal"/>
    <w:link w:val="HeaderChar"/>
    <w:rsid w:val="0066031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SIG Char,hd Char"/>
    <w:link w:val="Header"/>
    <w:rsid w:val="00660311"/>
    <w:rPr>
      <w:sz w:val="24"/>
      <w:szCs w:val="24"/>
    </w:rPr>
  </w:style>
  <w:style w:type="paragraph" w:styleId="Footer">
    <w:name w:val="footer"/>
    <w:basedOn w:val="Normal"/>
    <w:link w:val="FooterChar"/>
    <w:rsid w:val="006603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60311"/>
    <w:rPr>
      <w:sz w:val="24"/>
      <w:szCs w:val="24"/>
    </w:rPr>
  </w:style>
  <w:style w:type="character" w:styleId="PageNumber">
    <w:name w:val="page number"/>
    <w:basedOn w:val="DefaultParagraphFont"/>
    <w:rsid w:val="00660311"/>
  </w:style>
  <w:style w:type="paragraph" w:styleId="BodyTextIndent">
    <w:name w:val="Body Text Indent"/>
    <w:basedOn w:val="Normal"/>
    <w:link w:val="BodyTextIndentChar"/>
    <w:rsid w:val="00113B19"/>
    <w:pPr>
      <w:ind w:left="720"/>
    </w:pPr>
    <w:rPr>
      <w:szCs w:val="20"/>
    </w:rPr>
  </w:style>
  <w:style w:type="character" w:customStyle="1" w:styleId="BodyTextIndentChar">
    <w:name w:val="Body Text Indent Char"/>
    <w:link w:val="BodyTextIndent"/>
    <w:rsid w:val="00113B19"/>
    <w:rPr>
      <w:sz w:val="24"/>
    </w:rPr>
  </w:style>
  <w:style w:type="paragraph" w:customStyle="1" w:styleId="ApprovalHeads">
    <w:name w:val="Approval_Heads"/>
    <w:basedOn w:val="Normal"/>
    <w:rsid w:val="00113B19"/>
    <w:pPr>
      <w:jc w:val="right"/>
    </w:pPr>
    <w:rPr>
      <w:b/>
      <w:snapToGrid w:val="0"/>
      <w:szCs w:val="20"/>
    </w:rPr>
  </w:style>
  <w:style w:type="paragraph" w:customStyle="1" w:styleId="ApprovalText">
    <w:name w:val="Approval_Text"/>
    <w:basedOn w:val="Normal"/>
    <w:rsid w:val="00113B19"/>
    <w:rPr>
      <w:snapToGrid w:val="0"/>
      <w:szCs w:val="20"/>
    </w:rPr>
  </w:style>
  <w:style w:type="paragraph" w:customStyle="1" w:styleId="Section">
    <w:name w:val="Section"/>
    <w:basedOn w:val="Title"/>
    <w:rsid w:val="00113B19"/>
    <w:pPr>
      <w:tabs>
        <w:tab w:val="left" w:pos="1080"/>
      </w:tabs>
      <w:spacing w:before="0" w:after="240"/>
      <w:ind w:left="1080" w:hanging="1080"/>
      <w:outlineLvl w:val="9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13B1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13B1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ddress">
    <w:name w:val="address"/>
    <w:basedOn w:val="Normal"/>
    <w:rsid w:val="000F4A89"/>
    <w:pPr>
      <w:jc w:val="center"/>
    </w:pPr>
    <w:rPr>
      <w:szCs w:val="20"/>
    </w:rPr>
  </w:style>
  <w:style w:type="paragraph" w:customStyle="1" w:styleId="tableheading">
    <w:name w:val="table heading"/>
    <w:basedOn w:val="Normal"/>
    <w:rsid w:val="000F4A89"/>
    <w:rPr>
      <w:b/>
      <w:sz w:val="22"/>
      <w:szCs w:val="20"/>
    </w:rPr>
  </w:style>
  <w:style w:type="paragraph" w:customStyle="1" w:styleId="SP6303352">
    <w:name w:val="SP.6.303352"/>
    <w:basedOn w:val="Normal"/>
    <w:next w:val="Normal"/>
    <w:rsid w:val="00A70714"/>
    <w:pPr>
      <w:autoSpaceDE w:val="0"/>
      <w:autoSpaceDN w:val="0"/>
      <w:adjustRightInd w:val="0"/>
    </w:pPr>
    <w:rPr>
      <w:rFonts w:ascii="EJOAD I+ Univers" w:hAnsi="EJOAD I+ Univers"/>
    </w:rPr>
  </w:style>
  <w:style w:type="character" w:customStyle="1" w:styleId="SC62513">
    <w:name w:val="SC.6.2513"/>
    <w:rsid w:val="00A70714"/>
    <w:rPr>
      <w:rFonts w:cs="EJOAD I+ Univers"/>
      <w:b/>
      <w:bCs/>
      <w:color w:val="000000"/>
      <w:sz w:val="42"/>
      <w:szCs w:val="42"/>
    </w:rPr>
  </w:style>
  <w:style w:type="character" w:customStyle="1" w:styleId="SC22518">
    <w:name w:val="SC.2.2518"/>
    <w:rsid w:val="00A70714"/>
    <w:rPr>
      <w:rFonts w:cs="EJNPB K+ Univers"/>
      <w:b/>
      <w:bCs/>
      <w:color w:val="000000"/>
      <w:sz w:val="32"/>
      <w:szCs w:val="32"/>
    </w:rPr>
  </w:style>
  <w:style w:type="character" w:customStyle="1" w:styleId="StyleCentered">
    <w:name w:val="Style Centered"/>
    <w:rsid w:val="007E5C14"/>
    <w:rPr>
      <w:rFonts w:ascii="Times New Roman" w:hAnsi="Times New Roman" w:cs="Arial"/>
      <w:spacing w:val="-20"/>
      <w:w w:val="100"/>
      <w:kern w:val="2"/>
      <w:position w:val="0"/>
      <w:sz w:val="20"/>
      <w:szCs w:val="20"/>
    </w:rPr>
  </w:style>
  <w:style w:type="character" w:customStyle="1" w:styleId="StyleStyleCenteredMSMincho">
    <w:name w:val="Style Style Centered + MS Mincho"/>
    <w:rsid w:val="00841AE4"/>
    <w:rPr>
      <w:rFonts w:ascii="Times New Roman" w:hAnsi="Times New Roman" w:cs="Arial"/>
      <w:spacing w:val="-20"/>
      <w:w w:val="100"/>
      <w:kern w:val="2"/>
      <w:position w:val="0"/>
      <w:sz w:val="20"/>
      <w:szCs w:val="20"/>
    </w:rPr>
  </w:style>
  <w:style w:type="character" w:customStyle="1" w:styleId="StyleStyleStyleCenteredMSMinchoMSMincho">
    <w:name w:val="Style Style Style Centered + MS Mincho + MS Mincho"/>
    <w:rsid w:val="00841AE4"/>
    <w:rPr>
      <w:rFonts w:ascii="Arial" w:hAnsi="Arial" w:cs="Arial"/>
      <w:spacing w:val="-20"/>
      <w:w w:val="100"/>
      <w:kern w:val="2"/>
      <w:position w:val="0"/>
      <w:sz w:val="20"/>
      <w:szCs w:val="20"/>
    </w:rPr>
  </w:style>
  <w:style w:type="character" w:customStyle="1" w:styleId="Style1">
    <w:name w:val="Style1"/>
    <w:rsid w:val="00841AE4"/>
    <w:rPr>
      <w:rFonts w:ascii="Cambria Math" w:eastAsia="MS Mincho" w:hAnsi="Cambria Math" w:cs="MS Mincho"/>
      <w:spacing w:val="-20"/>
      <w:w w:val="100"/>
      <w:kern w:val="2"/>
      <w:position w:val="0"/>
      <w:sz w:val="20"/>
      <w:szCs w:val="20"/>
    </w:rPr>
  </w:style>
  <w:style w:type="paragraph" w:customStyle="1" w:styleId="Style2">
    <w:name w:val="Style2"/>
    <w:basedOn w:val="Normal"/>
    <w:next w:val="PlainText"/>
    <w:rsid w:val="00841AE4"/>
    <w:pPr>
      <w:widowControl w:val="0"/>
    </w:pPr>
    <w:rPr>
      <w:rFonts w:ascii="Cambria Math" w:eastAsia="MS Mincho" w:hAnsi="Cambria Math" w:cs="MS Mincho"/>
    </w:rPr>
  </w:style>
  <w:style w:type="paragraph" w:customStyle="1" w:styleId="Style3">
    <w:name w:val="Style3"/>
    <w:basedOn w:val="Normal"/>
    <w:link w:val="Style3Char"/>
    <w:rsid w:val="00841AE4"/>
    <w:pPr>
      <w:widowControl w:val="0"/>
      <w:spacing w:before="100" w:beforeAutospacing="1" w:after="100" w:afterAutospacing="1"/>
    </w:pPr>
    <w:rPr>
      <w:rFonts w:ascii="Arial" w:eastAsia="MS Mincho" w:hAnsi="Arial" w:cs="MS Mincho"/>
    </w:rPr>
  </w:style>
  <w:style w:type="paragraph" w:styleId="PlainText">
    <w:name w:val="Plain Text"/>
    <w:basedOn w:val="Normal"/>
    <w:rsid w:val="00841AE4"/>
    <w:rPr>
      <w:rFonts w:ascii="Courier New" w:hAnsi="Courier New" w:cs="Courier New"/>
      <w:sz w:val="20"/>
      <w:szCs w:val="20"/>
    </w:rPr>
  </w:style>
  <w:style w:type="character" w:customStyle="1" w:styleId="Style3Char">
    <w:name w:val="Style3 Char"/>
    <w:link w:val="Style3"/>
    <w:rsid w:val="000B7D16"/>
    <w:rPr>
      <w:rFonts w:ascii="Arial" w:eastAsia="MS Mincho" w:hAnsi="Arial" w:cs="MS Mincho"/>
      <w:sz w:val="24"/>
      <w:szCs w:val="24"/>
      <w:lang w:val="en-US" w:eastAsia="en-US" w:bidi="ar-SA"/>
    </w:rPr>
  </w:style>
  <w:style w:type="paragraph" w:customStyle="1" w:styleId="Style4">
    <w:name w:val="Style4"/>
    <w:basedOn w:val="Normal"/>
    <w:link w:val="Style4Char"/>
    <w:rsid w:val="000B7D16"/>
    <w:pPr>
      <w:widowControl w:val="0"/>
      <w:spacing w:before="100" w:beforeAutospacing="1" w:after="100" w:afterAutospacing="1"/>
    </w:pPr>
    <w:rPr>
      <w:rFonts w:eastAsia="MS Gothic" w:hAnsi="MS Gothic" w:cs="Arial"/>
    </w:rPr>
  </w:style>
  <w:style w:type="character" w:customStyle="1" w:styleId="Style4Char">
    <w:name w:val="Style4 Char"/>
    <w:link w:val="Style4"/>
    <w:rsid w:val="000B7D16"/>
    <w:rPr>
      <w:rFonts w:eastAsia="MS Gothic" w:hAnsi="MS Gothic" w:cs="Arial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1486B"/>
    <w:pPr>
      <w:ind w:left="720"/>
    </w:pPr>
  </w:style>
  <w:style w:type="paragraph" w:styleId="BalloonText">
    <w:name w:val="Balloon Text"/>
    <w:basedOn w:val="Normal"/>
    <w:semiHidden/>
    <w:rsid w:val="004F7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64F8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2E64F8"/>
    <w:rPr>
      <w:color w:val="0000FF"/>
      <w:u w:val="single"/>
    </w:rPr>
  </w:style>
  <w:style w:type="character" w:styleId="FollowedHyperlink">
    <w:name w:val="FollowedHyperlink"/>
    <w:rsid w:val="00676C92"/>
    <w:rPr>
      <w:color w:val="954F72"/>
      <w:u w:val="single"/>
    </w:rPr>
  </w:style>
  <w:style w:type="character" w:styleId="Strong">
    <w:name w:val="Strong"/>
    <w:uiPriority w:val="22"/>
    <w:qFormat/>
    <w:rsid w:val="00B37774"/>
    <w:rPr>
      <w:b/>
      <w:bCs/>
    </w:rPr>
  </w:style>
  <w:style w:type="character" w:styleId="LineNumber">
    <w:name w:val="line number"/>
    <w:basedOn w:val="DefaultParagraphFont"/>
    <w:rsid w:val="00054490"/>
  </w:style>
  <w:style w:type="character" w:customStyle="1" w:styleId="Heading2Char">
    <w:name w:val="Heading 2 Char"/>
    <w:link w:val="Heading2"/>
    <w:uiPriority w:val="9"/>
    <w:rsid w:val="003374AD"/>
    <w:rPr>
      <w:sz w:val="36"/>
      <w:szCs w:val="36"/>
    </w:rPr>
  </w:style>
  <w:style w:type="paragraph" w:customStyle="1" w:styleId="lf-text-block">
    <w:name w:val="lf-text-block"/>
    <w:basedOn w:val="Normal"/>
    <w:rsid w:val="003374AD"/>
    <w:pPr>
      <w:spacing w:before="100" w:beforeAutospacing="1" w:after="100" w:afterAutospacing="1"/>
    </w:pPr>
  </w:style>
  <w:style w:type="character" w:styleId="Mention">
    <w:name w:val="Mention"/>
    <w:uiPriority w:val="99"/>
    <w:semiHidden/>
    <w:unhideWhenUsed/>
    <w:rsid w:val="00445636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1B43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631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20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62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14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5336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93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00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4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3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669">
          <w:marLeft w:val="16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533">
          <w:marLeft w:val="16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8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reos/coreos-overlay/tree/master/app-emulation/wa-linux-agent" TargetMode="External"/><Relationship Id="rId18" Type="http://schemas.openxmlformats.org/officeDocument/2006/relationships/hyperlink" Target="https://docs.microsoft.com/en-us/azure/virtual-machines/virtual-machines-linux-create-upload-generic?toc=%2fazure%2fvirtual-machines%2flinux%2ftoc.json" TargetMode="External"/><Relationship Id="rId26" Type="http://schemas.openxmlformats.org/officeDocument/2006/relationships/hyperlink" Target="https://github.com/WindowsAzure/WALinuxAgent" TargetMode="External"/><Relationship Id="rId39" Type="http://schemas.openxmlformats.org/officeDocument/2006/relationships/hyperlink" Target="https://docs.microsoft.com/en-us/azure/virtual-machines/linux/cli-samples" TargetMode="External"/><Relationship Id="rId21" Type="http://schemas.openxmlformats.org/officeDocument/2006/relationships/hyperlink" Target="https://docs.microsoft.com/en-us/azure/azure-resource-manager/resource-group-authoring-templates" TargetMode="External"/><Relationship Id="rId34" Type="http://schemas.openxmlformats.org/officeDocument/2006/relationships/hyperlink" Target="https://docs.microsoft.com/en-us/azure/virtual-machines/scripts/virtual-machines-linux-powershell-sample-create-docker-host" TargetMode="External"/><Relationship Id="rId42" Type="http://schemas.openxmlformats.org/officeDocument/2006/relationships/hyperlink" Target="https://github.com/Azure/azure-quickstart-templates/tree/master/201-dsc-linux-azure-storage-on-ubuntu" TargetMode="External"/><Relationship Id="rId47" Type="http://schemas.openxmlformats.org/officeDocument/2006/relationships/hyperlink" Target="https://docs.microsoft.com/en-us/cli/azure/install-azure-cli" TargetMode="External"/><Relationship Id="rId50" Type="http://schemas.openxmlformats.org/officeDocument/2006/relationships/hyperlink" Target="https://docs.microsoft.com/en-us/azure/log-analytics/log-analytics-get-started" TargetMode="External"/><Relationship Id="rId55" Type="http://schemas.openxmlformats.org/officeDocument/2006/relationships/hyperlink" Target="http://training.play-with-docker.com/ops-landing/" TargetMode="External"/><Relationship Id="rId63" Type="http://schemas.openxmlformats.org/officeDocument/2006/relationships/hyperlink" Target="http://www.nullsession.com/2017/12/14/converting-ova-vmdk-to-vhd-for-use-in-azure/" TargetMode="External"/><Relationship Id="rId68" Type="http://schemas.openxmlformats.org/officeDocument/2006/relationships/hyperlink" Target="https://github.com/azure/draft" TargetMode="Externa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www.howtogeek.com/howto/30184/10-ways-to-generate-a-random-password-from-the-command-lin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zure/WALinuxAgent" TargetMode="External"/><Relationship Id="rId29" Type="http://schemas.openxmlformats.org/officeDocument/2006/relationships/hyperlink" Target="http://jmespath.org/tutorial.html" TargetMode="External"/><Relationship Id="rId11" Type="http://schemas.openxmlformats.org/officeDocument/2006/relationships/hyperlink" Target="http://olcentgbl.trafficmanager.net/openlogic/6/openlogic/x86_64/RPMS/" TargetMode="External"/><Relationship Id="rId24" Type="http://schemas.openxmlformats.org/officeDocument/2006/relationships/hyperlink" Target="https://azure.microsoft.com/en-us/documentation/articles/virtual-machines-linux-use-ssh-key/" TargetMode="External"/><Relationship Id="rId32" Type="http://schemas.openxmlformats.org/officeDocument/2006/relationships/hyperlink" Target="https://azure.microsoft.com/en-us/blog/sneak-peek-a-new-azure-cloud-console/" TargetMode="External"/><Relationship Id="rId37" Type="http://schemas.openxmlformats.org/officeDocument/2006/relationships/hyperlink" Target="https://docs.microsoft.com/en-us/azure/log-analytics/log-analytics-log-searches" TargetMode="External"/><Relationship Id="rId40" Type="http://schemas.openxmlformats.org/officeDocument/2006/relationships/hyperlink" Target="https://docs.microsoft.com/en-us/azure/virtual-machines/linux/capture-image" TargetMode="External"/><Relationship Id="rId45" Type="http://schemas.openxmlformats.org/officeDocument/2006/relationships/image" Target="media/image4.png"/><Relationship Id="rId53" Type="http://schemas.openxmlformats.org/officeDocument/2006/relationships/hyperlink" Target="https://www.bing.com/videos/search?q=what+is+UEFI+%3f&amp;&amp;view=detail&amp;mid=9F8C9F4A8C4349C307469F8C9F4A8C4349C30746&amp;FORM=VRDGAR" TargetMode="External"/><Relationship Id="rId58" Type="http://schemas.openxmlformats.org/officeDocument/2006/relationships/hyperlink" Target="https://docs.microsoft.com/en-us/windows/wsl/install-win10" TargetMode="External"/><Relationship Id="rId66" Type="http://schemas.openxmlformats.org/officeDocument/2006/relationships/hyperlink" Target="https://docs.microsoft.com/en-us/azure/aks/intro-kubernetes" TargetMode="External"/><Relationship Id="rId7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go.microsoft.com/fwlink/p/?LinkID=250998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docs.microsoft.com/en-us/cli/azure/overview" TargetMode="External"/><Relationship Id="rId36" Type="http://schemas.openxmlformats.org/officeDocument/2006/relationships/hyperlink" Target="https://docs.microsoft.com/en-us/azure/log-analytics/log-analytics-search-reference" TargetMode="External"/><Relationship Id="rId49" Type="http://schemas.openxmlformats.org/officeDocument/2006/relationships/hyperlink" Target="https://docs.microsoft.com/en-us/azure/virtual-machines/virtual-machines-linux-ssh-from-windows" TargetMode="External"/><Relationship Id="rId57" Type="http://schemas.openxmlformats.org/officeDocument/2006/relationships/hyperlink" Target="https://blogs.msdn.microsoft.com/wsl/" TargetMode="External"/><Relationship Id="rId61" Type="http://schemas.openxmlformats.org/officeDocument/2006/relationships/hyperlink" Target="https://docs.microsoft.com/en-us/azure/storage/common/storage-service-encrypti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azure/virtual-machines/windows/quick-create-powershell\" TargetMode="External"/><Relationship Id="rId31" Type="http://schemas.openxmlformats.org/officeDocument/2006/relationships/hyperlink" Target="https://azure.microsoft.com/en-us/documentation/articles/virtual-machines-linux-create-upload-vhd-generic/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s://docs.microsoft.com/en-us/azure/virtual-machines/virtual-machines-linux-quick-create-cli?toc=%2fazure%2fvirtual-machines%2flinux%2ftoc.json" TargetMode="External"/><Relationship Id="rId60" Type="http://schemas.openxmlformats.org/officeDocument/2006/relationships/image" Target="media/image5.png"/><Relationship Id="rId65" Type="http://schemas.openxmlformats.org/officeDocument/2006/relationships/hyperlink" Target="https://blogs.msdn.microsoft.com/azuredev/2018/03/27/building-microservices-with-aks-and-vsts-part-1/" TargetMode="External"/><Relationship Id="rId73" Type="http://schemas.openxmlformats.org/officeDocument/2006/relationships/hyperlink" Target="https://azure.microsoft.com/en-us/blog/welcome-to-azure-cli-shel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zure/WALinuxAgent" TargetMode="External"/><Relationship Id="rId22" Type="http://schemas.openxmlformats.org/officeDocument/2006/relationships/hyperlink" Target="https://msdn.microsoft.com/en-us/powershell/dsc/lnxgettingstarted" TargetMode="External"/><Relationship Id="rId27" Type="http://schemas.openxmlformats.org/officeDocument/2006/relationships/hyperlink" Target="http://www.windowsazure.com/en-us/documentation/articles/virtual-machines-linux-agent-user-guide/" TargetMode="External"/><Relationship Id="rId30" Type="http://schemas.openxmlformats.org/officeDocument/2006/relationships/hyperlink" Target="https://docs.microsoft.com/en-us/cli/azure/install-azure-cli" TargetMode="External"/><Relationship Id="rId35" Type="http://schemas.openxmlformats.org/officeDocument/2006/relationships/hyperlink" Target="http://www.ducea.com/2009/03/08/mdadm-cheat-sheet/" TargetMode="External"/><Relationship Id="rId43" Type="http://schemas.openxmlformats.org/officeDocument/2006/relationships/hyperlink" Target="https://answers.microsoft.com/en-us/insider/wiki/insider_wintp-insider_install/how-to-enable-the-windows-subsystem-for-linux/16e8f2e8-4a6a-4325-a89a-fd28c7841775" TargetMode="External"/><Relationship Id="rId48" Type="http://schemas.openxmlformats.org/officeDocument/2006/relationships/hyperlink" Target="https://docs.microsoft.com/en-us/cli/azure/authenticate-azure-cli" TargetMode="External"/><Relationship Id="rId56" Type="http://schemas.openxmlformats.org/officeDocument/2006/relationships/hyperlink" Target="https://msdn.microsoft.com/en-us/commandline/wsl/faq" TargetMode="External"/><Relationship Id="rId64" Type="http://schemas.openxmlformats.org/officeDocument/2006/relationships/hyperlink" Target="https://docs.microsoft.com/en-us/azure/cloud-shell/persisting-shell-storage" TargetMode="External"/><Relationship Id="rId69" Type="http://schemas.openxmlformats.org/officeDocument/2006/relationships/hyperlink" Target="https://docs.docker.com/docker-for-windows/install/" TargetMode="Externa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docs.microsoft.com/en-us/azure/virtual-machines/virtual-machines-linux-quick-create-portal" TargetMode="External"/><Relationship Id="rId72" Type="http://schemas.openxmlformats.org/officeDocument/2006/relationships/hyperlink" Target="https://docs.microsoft.com/en-us/azure/azure-resource-manager/resource-manager-keyvault-parameter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go.microsoft.com/fwlink/?LinkID=403033&amp;clcid=0x409" TargetMode="External"/><Relationship Id="rId17" Type="http://schemas.openxmlformats.org/officeDocument/2006/relationships/hyperlink" Target="https://docs.microsoft.com/en-us/azure/virtual-machines/virtual-machines-linux-endorsed-distros?toc=%2fazure%2fvirtual-machines%2flinux%2ftoc.json" TargetMode="External"/><Relationship Id="rId25" Type="http://schemas.openxmlformats.org/officeDocument/2006/relationships/hyperlink" Target="https://azure.microsoft.com/en-us/documentation/articles/virtual-machines-windows-use-ssh-key/" TargetMode="External"/><Relationship Id="rId33" Type="http://schemas.openxmlformats.org/officeDocument/2006/relationships/hyperlink" Target="https://docs.microsoft.com/en-us/azure/virtual-machines/linux/deploy-linux-vm-into-existing-vnet-using-cli" TargetMode="External"/><Relationship Id="rId38" Type="http://schemas.openxmlformats.org/officeDocument/2006/relationships/hyperlink" Target="https://blogs.msdn.microsoft.com/timomta/2015/06/11/how-to-convert-a-vmware-vmdk-to-hyper-v-vhd/" TargetMode="External"/><Relationship Id="rId46" Type="http://schemas.openxmlformats.org/officeDocument/2006/relationships/hyperlink" Target="https://www.f3nws.com/news/how-to-upgrade-bash-windows-subsystem-for-linux-in-windows-10-creators-update-betanews-2pmZaG?js=off" TargetMode="External"/><Relationship Id="rId59" Type="http://schemas.openxmlformats.org/officeDocument/2006/relationships/hyperlink" Target="https://blogs.msdn.microsoft.com/commandline/2016/10/19/wsl-adds-ubuntu-16-04-xenial-support/" TargetMode="External"/><Relationship Id="rId67" Type="http://schemas.openxmlformats.org/officeDocument/2006/relationships/hyperlink" Target="https://github.com/kubernetes/helm" TargetMode="External"/><Relationship Id="rId20" Type="http://schemas.openxmlformats.org/officeDocument/2006/relationships/hyperlink" Target="https://docs.microsoft.com/en-us/azure/virtual-machines/windows/quick-create-cli" TargetMode="External"/><Relationship Id="rId41" Type="http://schemas.openxmlformats.org/officeDocument/2006/relationships/image" Target="media/image2.png"/><Relationship Id="rId54" Type="http://schemas.openxmlformats.org/officeDocument/2006/relationships/hyperlink" Target="https://docs.docker.com/get-started/" TargetMode="External"/><Relationship Id="rId62" Type="http://schemas.openxmlformats.org/officeDocument/2006/relationships/hyperlink" Target="https://docs.microsoft.com/en-us/azure/azure-subscription-service-limits" TargetMode="External"/><Relationship Id="rId70" Type="http://schemas.openxmlformats.org/officeDocument/2006/relationships/hyperlink" Target="https://docs.docker.com/install/linux/docker-ce/ubuntu/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er.boyce_c\My%20Documents\SOPs\0906012_OPS_SOP%20Template_v1-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C8CEA66E6104BBBC81D8FB8ED9317" ma:contentTypeVersion="2" ma:contentTypeDescription="Create a new document." ma:contentTypeScope="" ma:versionID="44da4948c2a62f6a22048ef99b489200">
  <xsd:schema xmlns:xsd="http://www.w3.org/2001/XMLSchema" xmlns:xs="http://www.w3.org/2001/XMLSchema" xmlns:p="http://schemas.microsoft.com/office/2006/metadata/properties" xmlns:ns2="e75035bc-924d-49d8-844e-2466387d9395" targetNamespace="http://schemas.microsoft.com/office/2006/metadata/properties" ma:root="true" ma:fieldsID="03e74e0c21120e52d71f2cbcdccb4c0a" ns2:_="">
    <xsd:import namespace="e75035bc-924d-49d8-844e-2466387d939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035bc-924d-49d8-844e-2466387d9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4725E-852E-4D63-B8BA-2FCF8FF65D7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75035bc-924d-49d8-844e-2466387d9395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7D3AA5-D1EA-4A33-B4FE-EEBD16134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035bc-924d-49d8-844e-2466387d93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A0146F-E0B3-4C7D-A2E3-2FEDA1A723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0FC4E-4529-4EF8-B8C6-CA4FCE25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0906012_OPS_SOP Template_v1-0.dot</Template>
  <TotalTime>6389</TotalTime>
  <Pages>7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FAQs</vt:lpstr>
    </vt:vector>
  </TitlesOfParts>
  <Company/>
  <LinksUpToDate>false</LinksUpToDate>
  <CharactersWithSpaces>14814</CharactersWithSpaces>
  <SharedDoc>false</SharedDoc>
  <HLinks>
    <vt:vector size="678" baseType="variant">
      <vt:variant>
        <vt:i4>1114126</vt:i4>
      </vt:variant>
      <vt:variant>
        <vt:i4>336</vt:i4>
      </vt:variant>
      <vt:variant>
        <vt:i4>0</vt:i4>
      </vt:variant>
      <vt:variant>
        <vt:i4>5</vt:i4>
      </vt:variant>
      <vt:variant>
        <vt:lpwstr>http://answers.flyppdevportal.com/categories/azure/azurestorage.aspx?ID=f03315bb-bf0c-44b7-ad47-cae31a6f681e</vt:lpwstr>
      </vt:variant>
      <vt:variant>
        <vt:lpwstr/>
      </vt:variant>
      <vt:variant>
        <vt:i4>1114126</vt:i4>
      </vt:variant>
      <vt:variant>
        <vt:i4>333</vt:i4>
      </vt:variant>
      <vt:variant>
        <vt:i4>0</vt:i4>
      </vt:variant>
      <vt:variant>
        <vt:i4>5</vt:i4>
      </vt:variant>
      <vt:variant>
        <vt:lpwstr>http://answers.flyppdevportal.com/categories/azure/azurestorage.aspx?ID=f03315bb-bf0c-44b7-ad47-cae31a6f681e</vt:lpwstr>
      </vt:variant>
      <vt:variant>
        <vt:lpwstr/>
      </vt:variant>
      <vt:variant>
        <vt:i4>1048586</vt:i4>
      </vt:variant>
      <vt:variant>
        <vt:i4>330</vt:i4>
      </vt:variant>
      <vt:variant>
        <vt:i4>0</vt:i4>
      </vt:variant>
      <vt:variant>
        <vt:i4>5</vt:i4>
      </vt:variant>
      <vt:variant>
        <vt:lpwstr>https://azure.microsoft.com/en-us/blog/analyze-azure-audit-logs-in-powerbi-more/</vt:lpwstr>
      </vt:variant>
      <vt:variant>
        <vt:lpwstr/>
      </vt:variant>
      <vt:variant>
        <vt:i4>8060980</vt:i4>
      </vt:variant>
      <vt:variant>
        <vt:i4>327</vt:i4>
      </vt:variant>
      <vt:variant>
        <vt:i4>0</vt:i4>
      </vt:variant>
      <vt:variant>
        <vt:i4>5</vt:i4>
      </vt:variant>
      <vt:variant>
        <vt:lpwstr>https://azure.microsoft.com/en-us/documentation/articles/resource-group-audit/</vt:lpwstr>
      </vt:variant>
      <vt:variant>
        <vt:lpwstr/>
      </vt:variant>
      <vt:variant>
        <vt:i4>5963788</vt:i4>
      </vt:variant>
      <vt:variant>
        <vt:i4>324</vt:i4>
      </vt:variant>
      <vt:variant>
        <vt:i4>0</vt:i4>
      </vt:variant>
      <vt:variant>
        <vt:i4>5</vt:i4>
      </vt:variant>
      <vt:variant>
        <vt:lpwstr>https://azure.microsoft.com/en-us/documentation/articles/virtual-network-nsg-manage-log/</vt:lpwstr>
      </vt:variant>
      <vt:variant>
        <vt:lpwstr/>
      </vt:variant>
      <vt:variant>
        <vt:i4>1376273</vt:i4>
      </vt:variant>
      <vt:variant>
        <vt:i4>321</vt:i4>
      </vt:variant>
      <vt:variant>
        <vt:i4>0</vt:i4>
      </vt:variant>
      <vt:variant>
        <vt:i4>5</vt:i4>
      </vt:variant>
      <vt:variant>
        <vt:lpwstr>https://azure.microsoft.com/en-us/documentation/articles/virtual-machines-linux-troubleshoot-app-connection/</vt:lpwstr>
      </vt:variant>
      <vt:variant>
        <vt:lpwstr/>
      </vt:variant>
      <vt:variant>
        <vt:i4>4194369</vt:i4>
      </vt:variant>
      <vt:variant>
        <vt:i4>318</vt:i4>
      </vt:variant>
      <vt:variant>
        <vt:i4>0</vt:i4>
      </vt:variant>
      <vt:variant>
        <vt:i4>5</vt:i4>
      </vt:variant>
      <vt:variant>
        <vt:lpwstr>https://azure.microsoft.com/en-us/documentation/articles/virtual-machines-windows-migration-classic-resource-manager/</vt:lpwstr>
      </vt:variant>
      <vt:variant>
        <vt:lpwstr/>
      </vt:variant>
      <vt:variant>
        <vt:i4>1310799</vt:i4>
      </vt:variant>
      <vt:variant>
        <vt:i4>315</vt:i4>
      </vt:variant>
      <vt:variant>
        <vt:i4>0</vt:i4>
      </vt:variant>
      <vt:variant>
        <vt:i4>5</vt:i4>
      </vt:variant>
      <vt:variant>
        <vt:lpwstr>https://www.youtube.com/watch?v=F82d9nv3ZBM&amp;feature=youtu.be</vt:lpwstr>
      </vt:variant>
      <vt:variant>
        <vt:lpwstr/>
      </vt:variant>
      <vt:variant>
        <vt:i4>7864370</vt:i4>
      </vt:variant>
      <vt:variant>
        <vt:i4>312</vt:i4>
      </vt:variant>
      <vt:variant>
        <vt:i4>0</vt:i4>
      </vt:variant>
      <vt:variant>
        <vt:i4>5</vt:i4>
      </vt:variant>
      <vt:variant>
        <vt:lpwstr>https://azure.microsoft.com/en-us/documentation/articles/backup-azure-vms-introduction/</vt:lpwstr>
      </vt:variant>
      <vt:variant>
        <vt:lpwstr/>
      </vt:variant>
      <vt:variant>
        <vt:i4>1179737</vt:i4>
      </vt:variant>
      <vt:variant>
        <vt:i4>309</vt:i4>
      </vt:variant>
      <vt:variant>
        <vt:i4>0</vt:i4>
      </vt:variant>
      <vt:variant>
        <vt:i4>5</vt:i4>
      </vt:variant>
      <vt:variant>
        <vt:lpwstr>https://azure.microsoft.com/en-us/documentation/articles/backup-configure-vault/</vt:lpwstr>
      </vt:variant>
      <vt:variant>
        <vt:lpwstr/>
      </vt:variant>
      <vt:variant>
        <vt:i4>5898306</vt:i4>
      </vt:variant>
      <vt:variant>
        <vt:i4>306</vt:i4>
      </vt:variant>
      <vt:variant>
        <vt:i4>0</vt:i4>
      </vt:variant>
      <vt:variant>
        <vt:i4>5</vt:i4>
      </vt:variant>
      <vt:variant>
        <vt:lpwstr>https://azure.microsoft.com/en-us/documentation/articles/role-based-access-built-in-roles/</vt:lpwstr>
      </vt:variant>
      <vt:variant>
        <vt:lpwstr>virtual-machine-contributor</vt:lpwstr>
      </vt:variant>
      <vt:variant>
        <vt:i4>6029325</vt:i4>
      </vt:variant>
      <vt:variant>
        <vt:i4>303</vt:i4>
      </vt:variant>
      <vt:variant>
        <vt:i4>0</vt:i4>
      </vt:variant>
      <vt:variant>
        <vt:i4>5</vt:i4>
      </vt:variant>
      <vt:variant>
        <vt:lpwstr>https://azure.microsoft.com/en-us/documentation/articles/storage-dotnet-how-to-use-files/</vt:lpwstr>
      </vt:variant>
      <vt:variant>
        <vt:lpwstr/>
      </vt:variant>
      <vt:variant>
        <vt:i4>3145839</vt:i4>
      </vt:variant>
      <vt:variant>
        <vt:i4>300</vt:i4>
      </vt:variant>
      <vt:variant>
        <vt:i4>0</vt:i4>
      </vt:variant>
      <vt:variant>
        <vt:i4>5</vt:i4>
      </vt:variant>
      <vt:variant>
        <vt:lpwstr>https://azure.microsoft.com/en-us/documentation/articles/backup-client-automation/</vt:lpwstr>
      </vt:variant>
      <vt:variant>
        <vt:lpwstr/>
      </vt:variant>
      <vt:variant>
        <vt:i4>4849683</vt:i4>
      </vt:variant>
      <vt:variant>
        <vt:i4>297</vt:i4>
      </vt:variant>
      <vt:variant>
        <vt:i4>0</vt:i4>
      </vt:variant>
      <vt:variant>
        <vt:i4>5</vt:i4>
      </vt:variant>
      <vt:variant>
        <vt:lpwstr>https://azure.microsoft.com/en-us/marketplace/partners/cloud-cruiser/cloud-cruiser-for-public-cloud/</vt:lpwstr>
      </vt:variant>
      <vt:variant>
        <vt:lpwstr/>
      </vt:variant>
      <vt:variant>
        <vt:i4>655377</vt:i4>
      </vt:variant>
      <vt:variant>
        <vt:i4>294</vt:i4>
      </vt:variant>
      <vt:variant>
        <vt:i4>0</vt:i4>
      </vt:variant>
      <vt:variant>
        <vt:i4>5</vt:i4>
      </vt:variant>
      <vt:variant>
        <vt:lpwstr>https://azure.microsoft.com/en-us/marketplace/partners/hanu/hanu-insight/</vt:lpwstr>
      </vt:variant>
      <vt:variant>
        <vt:lpwstr/>
      </vt:variant>
      <vt:variant>
        <vt:i4>4128869</vt:i4>
      </vt:variant>
      <vt:variant>
        <vt:i4>291</vt:i4>
      </vt:variant>
      <vt:variant>
        <vt:i4>0</vt:i4>
      </vt:variant>
      <vt:variant>
        <vt:i4>5</vt:i4>
      </vt:variant>
      <vt:variant>
        <vt:lpwstr>https://www.powershellgallery.com/packages/AzureAutomationAuthoringToolkit</vt:lpwstr>
      </vt:variant>
      <vt:variant>
        <vt:lpwstr/>
      </vt:variant>
      <vt:variant>
        <vt:i4>8126497</vt:i4>
      </vt:variant>
      <vt:variant>
        <vt:i4>285</vt:i4>
      </vt:variant>
      <vt:variant>
        <vt:i4>0</vt:i4>
      </vt:variant>
      <vt:variant>
        <vt:i4>5</vt:i4>
      </vt:variant>
      <vt:variant>
        <vt:lpwstr>https://azure.microsoft.com/en-us/documentation/articles/resource-manager-troubleshoot-deployments-powershell/</vt:lpwstr>
      </vt:variant>
      <vt:variant>
        <vt:lpwstr/>
      </vt:variant>
      <vt:variant>
        <vt:i4>5308421</vt:i4>
      </vt:variant>
      <vt:variant>
        <vt:i4>282</vt:i4>
      </vt:variant>
      <vt:variant>
        <vt:i4>0</vt:i4>
      </vt:variant>
      <vt:variant>
        <vt:i4>5</vt:i4>
      </vt:variant>
      <vt:variant>
        <vt:lpwstr>http://windowsitpro.com/azure/how-resize-arm-disk</vt:lpwstr>
      </vt:variant>
      <vt:variant>
        <vt:lpwstr/>
      </vt:variant>
      <vt:variant>
        <vt:i4>4456472</vt:i4>
      </vt:variant>
      <vt:variant>
        <vt:i4>279</vt:i4>
      </vt:variant>
      <vt:variant>
        <vt:i4>0</vt:i4>
      </vt:variant>
      <vt:variant>
        <vt:i4>5</vt:i4>
      </vt:variant>
      <vt:variant>
        <vt:lpwstr>https://social.msdn.microsoft.com/Forums/azure/en-US/e852ea91-89be-4217-928b-698b9f10c4d3/azure-paas-service-web-apps-patching-upgrade-maintenance-and-downtime?forum=windowsazurewebsitespreview</vt:lpwstr>
      </vt:variant>
      <vt:variant>
        <vt:lpwstr/>
      </vt:variant>
      <vt:variant>
        <vt:i4>5963788</vt:i4>
      </vt:variant>
      <vt:variant>
        <vt:i4>276</vt:i4>
      </vt:variant>
      <vt:variant>
        <vt:i4>0</vt:i4>
      </vt:variant>
      <vt:variant>
        <vt:i4>5</vt:i4>
      </vt:variant>
      <vt:variant>
        <vt:lpwstr>https://azure.microsoft.com/en-us/pricing/details/virtual-machine-scale-sets/</vt:lpwstr>
      </vt:variant>
      <vt:variant>
        <vt:lpwstr/>
      </vt:variant>
      <vt:variant>
        <vt:i4>5963799</vt:i4>
      </vt:variant>
      <vt:variant>
        <vt:i4>273</vt:i4>
      </vt:variant>
      <vt:variant>
        <vt:i4>0</vt:i4>
      </vt:variant>
      <vt:variant>
        <vt:i4>5</vt:i4>
      </vt:variant>
      <vt:variant>
        <vt:lpwstr>https://azure.microsoft.com/en-us/documentation/articles/virtual-machines-windows-reset-rdp/</vt:lpwstr>
      </vt:variant>
      <vt:variant>
        <vt:lpwstr/>
      </vt:variant>
      <vt:variant>
        <vt:i4>4849734</vt:i4>
      </vt:variant>
      <vt:variant>
        <vt:i4>270</vt:i4>
      </vt:variant>
      <vt:variant>
        <vt:i4>0</vt:i4>
      </vt:variant>
      <vt:variant>
        <vt:i4>5</vt:i4>
      </vt:variant>
      <vt:variant>
        <vt:lpwstr>https://social.msdn.microsoft.com/forums/azure/en-US/07c7983e-5f4a-47fe-a127-bd551d3b4385/forum-faq-how-to-troubleshoot-common-rdp-issues-for-windows-virtual-machines-in-azure?forum=WAVirtualMachinesforWindows</vt:lpwstr>
      </vt:variant>
      <vt:variant>
        <vt:lpwstr/>
      </vt:variant>
      <vt:variant>
        <vt:i4>393294</vt:i4>
      </vt:variant>
      <vt:variant>
        <vt:i4>267</vt:i4>
      </vt:variant>
      <vt:variant>
        <vt:i4>0</vt:i4>
      </vt:variant>
      <vt:variant>
        <vt:i4>5</vt:i4>
      </vt:variant>
      <vt:variant>
        <vt:lpwstr>https://azure.microsoft.com/en-us/documentation/articles/active-directory-install-replica-active-directory-domain-controller/</vt:lpwstr>
      </vt:variant>
      <vt:variant>
        <vt:lpwstr/>
      </vt:variant>
      <vt:variant>
        <vt:i4>5373961</vt:i4>
      </vt:variant>
      <vt:variant>
        <vt:i4>264</vt:i4>
      </vt:variant>
      <vt:variant>
        <vt:i4>0</vt:i4>
      </vt:variant>
      <vt:variant>
        <vt:i4>5</vt:i4>
      </vt:variant>
      <vt:variant>
        <vt:lpwstr>https://azure.microsoft.com/en-us/documentation/articles/vpn-gateway-vpn-faq/</vt:lpwstr>
      </vt:variant>
      <vt:variant>
        <vt:lpwstr/>
      </vt:variant>
      <vt:variant>
        <vt:i4>458829</vt:i4>
      </vt:variant>
      <vt:variant>
        <vt:i4>261</vt:i4>
      </vt:variant>
      <vt:variant>
        <vt:i4>0</vt:i4>
      </vt:variant>
      <vt:variant>
        <vt:i4>5</vt:i4>
      </vt:variant>
      <vt:variant>
        <vt:lpwstr>https://azure.microsoft.com/en-us/documentation/articles/automation-webhooks/</vt:lpwstr>
      </vt:variant>
      <vt:variant>
        <vt:lpwstr/>
      </vt:variant>
      <vt:variant>
        <vt:i4>3997755</vt:i4>
      </vt:variant>
      <vt:variant>
        <vt:i4>258</vt:i4>
      </vt:variant>
      <vt:variant>
        <vt:i4>0</vt:i4>
      </vt:variant>
      <vt:variant>
        <vt:i4>5</vt:i4>
      </vt:variant>
      <vt:variant>
        <vt:lpwstr>https://azure.microsoft.com/en-us/documentation/articles/vpn-gateway-about-vpn-devices/</vt:lpwstr>
      </vt:variant>
      <vt:variant>
        <vt:lpwstr/>
      </vt:variant>
      <vt:variant>
        <vt:i4>6684798</vt:i4>
      </vt:variant>
      <vt:variant>
        <vt:i4>255</vt:i4>
      </vt:variant>
      <vt:variant>
        <vt:i4>0</vt:i4>
      </vt:variant>
      <vt:variant>
        <vt:i4>5</vt:i4>
      </vt:variant>
      <vt:variant>
        <vt:lpwstr>https://azure.microsoft.com/en-us/blog/expressroute-or-virtual-network-vpn-whats-right-for-me/</vt:lpwstr>
      </vt:variant>
      <vt:variant>
        <vt:lpwstr/>
      </vt:variant>
      <vt:variant>
        <vt:i4>4587541</vt:i4>
      </vt:variant>
      <vt:variant>
        <vt:i4>252</vt:i4>
      </vt:variant>
      <vt:variant>
        <vt:i4>0</vt:i4>
      </vt:variant>
      <vt:variant>
        <vt:i4>5</vt:i4>
      </vt:variant>
      <vt:variant>
        <vt:lpwstr>https://blogs.msdn.microsoft.com/timomta/2015/06/11/how-to-convert-a-vmware-vmdk-to-hyper-v-vhd/</vt:lpwstr>
      </vt:variant>
      <vt:variant>
        <vt:lpwstr/>
      </vt:variant>
      <vt:variant>
        <vt:i4>6357036</vt:i4>
      </vt:variant>
      <vt:variant>
        <vt:i4>249</vt:i4>
      </vt:variant>
      <vt:variant>
        <vt:i4>0</vt:i4>
      </vt:variant>
      <vt:variant>
        <vt:i4>5</vt:i4>
      </vt:variant>
      <vt:variant>
        <vt:lpwstr>https://www.microsoft.com/en-us/download/details.aspx?id=42497</vt:lpwstr>
      </vt:variant>
      <vt:variant>
        <vt:lpwstr/>
      </vt:variant>
      <vt:variant>
        <vt:i4>8192126</vt:i4>
      </vt:variant>
      <vt:variant>
        <vt:i4>246</vt:i4>
      </vt:variant>
      <vt:variant>
        <vt:i4>0</vt:i4>
      </vt:variant>
      <vt:variant>
        <vt:i4>5</vt:i4>
      </vt:variant>
      <vt:variant>
        <vt:lpwstr>https://azure.microsoft.com/en-us/pricing/faq/</vt:lpwstr>
      </vt:variant>
      <vt:variant>
        <vt:lpwstr/>
      </vt:variant>
      <vt:variant>
        <vt:i4>7536764</vt:i4>
      </vt:variant>
      <vt:variant>
        <vt:i4>243</vt:i4>
      </vt:variant>
      <vt:variant>
        <vt:i4>0</vt:i4>
      </vt:variant>
      <vt:variant>
        <vt:i4>5</vt:i4>
      </vt:variant>
      <vt:variant>
        <vt:lpwstr>http://blog.stevenedouard.com/cloud-mash-connecting-your-aws-vpc-to-azure-virtual-network/</vt:lpwstr>
      </vt:variant>
      <vt:variant>
        <vt:lpwstr/>
      </vt:variant>
      <vt:variant>
        <vt:i4>6684770</vt:i4>
      </vt:variant>
      <vt:variant>
        <vt:i4>240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en-us%2fdocumentation%2farticles%2fstorage-premium-storage%2f&amp;data=01%7c01%7ckevinye%40064d.mgd.microsoft.com%7c4937f73fcbac45e8674708d3621664de%7c72f988bf86f141af91ab2d7cd011db47%7c1&amp;sdata=6zmZUv9fTxtDNYgKx4kaWTUnw%2bRm5V8x8OTyzpbBxfc%3d</vt:lpwstr>
      </vt:variant>
      <vt:variant>
        <vt:lpwstr/>
      </vt:variant>
      <vt:variant>
        <vt:i4>8323168</vt:i4>
      </vt:variant>
      <vt:variant>
        <vt:i4>237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en-gb%2fdocumentation%2farticles%2fvirtual-machines-windows-classic-change-drive-letter%2f&amp;data=01%7c01%7ckevinye%40064d.mgd.microsoft.com%7c4937f73fcbac45e8674708d3621664de%7c72f988bf86f141af91ab2d7cd011db47%7c1&amp;sdata=%2fXZGGyItpm7YBrQt%2f5lK6CJxuAO2RtoRbb6Vq5Dm0u4%3d</vt:lpwstr>
      </vt:variant>
      <vt:variant>
        <vt:lpwstr/>
      </vt:variant>
      <vt:variant>
        <vt:i4>7536741</vt:i4>
      </vt:variant>
      <vt:variant>
        <vt:i4>234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en-gb%2fdocumentation%2farticles%2fvirtual-machines-linux-about-disks-vhds%2f&amp;data=01%7c01%7ckevinye%40064d.mgd.microsoft.com%7c4937f73fcbac45e8674708d3621664de%7c72f988bf86f141af91ab2d7cd011db47%7c1&amp;sdata=4MS7FCPLfXMcf%2ffXQBbFuaIZVMTJCjyJ4uTZ0EppvvM%3d</vt:lpwstr>
      </vt:variant>
      <vt:variant>
        <vt:lpwstr/>
      </vt:variant>
      <vt:variant>
        <vt:i4>2228278</vt:i4>
      </vt:variant>
      <vt:variant>
        <vt:i4>231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en-us%2fdocumentation%2farticles%2fazure-subscription-service-limits%2f%23resource-group-limits&amp;data=01%7c01%7ckevinye%40064d.mgd.microsoft.com%7c4937f73fcbac45e8674708d3621664de%7c72f988bf86f141af91ab2d7cd011db47%7c1&amp;sdata=%2bZgCaoB36Q0fGQm6kWa0pVUe8DL7dQGVL4a1TgsxCpA%3d</vt:lpwstr>
      </vt:variant>
      <vt:variant>
        <vt:lpwstr/>
      </vt:variant>
      <vt:variant>
        <vt:i4>2687082</vt:i4>
      </vt:variant>
      <vt:variant>
        <vt:i4>228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support%2ffaq%2f&amp;data=01%7c01%7ckevinye%40064d.mgd.microsoft.com%7c4937f73fcbac45e8674708d3621664de%7c72f988bf86f141af91ab2d7cd011db47%7c1&amp;sdata=QETq4OIFUM8k9o35P1arcDgh6%2byhVBBySJtGx9hWb7Y%3d</vt:lpwstr>
      </vt:variant>
      <vt:variant>
        <vt:lpwstr/>
      </vt:variant>
      <vt:variant>
        <vt:i4>6815845</vt:i4>
      </vt:variant>
      <vt:variant>
        <vt:i4>225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en-us%2fdocumentation%2farticles%2fresource-group-overview%2f%23resource-groups&amp;data=01%7c01%7ckevinye%40064d.mgd.microsoft.com%7c4937f73fcbac45e8674708d3621664de%7c72f988bf86f141af91ab2d7cd011db47%7c1&amp;sdata=MaXomUTr2Aw2SnEiSBoo4XkkViuIVSE0qk3bo2KTYUg%3d</vt:lpwstr>
      </vt:variant>
      <vt:variant>
        <vt:lpwstr/>
      </vt:variant>
      <vt:variant>
        <vt:i4>6946913</vt:i4>
      </vt:variant>
      <vt:variant>
        <vt:i4>222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en-us%2fpricing%2fdetails%2fvirtual-machines%2f&amp;data=01%7c01%7ckevinye%40064d.mgd.microsoft.com%7c4937f73fcbac45e8674708d3621664de%7c72f988bf86f141af91ab2d7cd011db47%7c1&amp;sdata=DpXwoV58Idn9c70xBftwEV%2bI99vgU7yhd7IMFDzGAiQ%3d</vt:lpwstr>
      </vt:variant>
      <vt:variant>
        <vt:lpwstr/>
      </vt:variant>
      <vt:variant>
        <vt:i4>3276912</vt:i4>
      </vt:variant>
      <vt:variant>
        <vt:i4>219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en-us%2fpricing%2flicensing-faq%2f&amp;data=01%7c01%7ckevinye%40064d.mgd.microsoft.com%7c4937f73fcbac45e8674708d3621664de%7c72f988bf86f141af91ab2d7cd011db47%7c1&amp;sdata=OdtP0XKb%2b%2bAwPoUzLasU05HbEExby3RClzGdqelqdZs%3d</vt:lpwstr>
      </vt:variant>
      <vt:variant>
        <vt:lpwstr/>
      </vt:variant>
      <vt:variant>
        <vt:i4>7733307</vt:i4>
      </vt:variant>
      <vt:variant>
        <vt:i4>216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en-us%2fpricing%2fhybrid-use-benefit%2f&amp;data=01%7c01%7ckevinye%40064d.mgd.microsoft.com%7c4937f73fcbac45e8674708d3621664de%7c72f988bf86f141af91ab2d7cd011db47%7c1&amp;sdata=BuRJU1q0hHpQZGCP%2fZ%2fA0wiSB6YmMAfgQsmdaicUB6A%3d</vt:lpwstr>
      </vt:variant>
      <vt:variant>
        <vt:lpwstr/>
      </vt:variant>
      <vt:variant>
        <vt:i4>2752547</vt:i4>
      </vt:variant>
      <vt:variant>
        <vt:i4>213</vt:i4>
      </vt:variant>
      <vt:variant>
        <vt:i4>0</vt:i4>
      </vt:variant>
      <vt:variant>
        <vt:i4>5</vt:i4>
      </vt:variant>
      <vt:variant>
        <vt:lpwstr>https://na01.safelinks.protection.outlook.com/?url=https%3a%2f%2fazure.microsoft.com%2fen-us%2fpricing%2flicense-mobility%2f&amp;data=01%7c01%7ckevinye%40064d.mgd.microsoft.com%7c4937f73fcbac45e8674708d3621664de%7c72f988bf86f141af91ab2d7cd011db47%7c1&amp;sdata=6M36RDnY0dxB4QGmDNSITp8D7nPikNm7rxxI5i7hoFc%3d</vt:lpwstr>
      </vt:variant>
      <vt:variant>
        <vt:lpwstr/>
      </vt:variant>
      <vt:variant>
        <vt:i4>458829</vt:i4>
      </vt:variant>
      <vt:variant>
        <vt:i4>210</vt:i4>
      </vt:variant>
      <vt:variant>
        <vt:i4>0</vt:i4>
      </vt:variant>
      <vt:variant>
        <vt:i4>5</vt:i4>
      </vt:variant>
      <vt:variant>
        <vt:lpwstr>https://azure.microsoft.com/en-us/documentation/articles/automation-webhooks/</vt:lpwstr>
      </vt:variant>
      <vt:variant>
        <vt:lpwstr/>
      </vt:variant>
      <vt:variant>
        <vt:i4>3997755</vt:i4>
      </vt:variant>
      <vt:variant>
        <vt:i4>207</vt:i4>
      </vt:variant>
      <vt:variant>
        <vt:i4>0</vt:i4>
      </vt:variant>
      <vt:variant>
        <vt:i4>5</vt:i4>
      </vt:variant>
      <vt:variant>
        <vt:lpwstr>https://azure.microsoft.com/en-us/documentation/articles/vpn-gateway-about-vpn-devices/</vt:lpwstr>
      </vt:variant>
      <vt:variant>
        <vt:lpwstr/>
      </vt:variant>
      <vt:variant>
        <vt:i4>3801198</vt:i4>
      </vt:variant>
      <vt:variant>
        <vt:i4>204</vt:i4>
      </vt:variant>
      <vt:variant>
        <vt:i4>0</vt:i4>
      </vt:variant>
      <vt:variant>
        <vt:i4>5</vt:i4>
      </vt:variant>
      <vt:variant>
        <vt:lpwstr>https://azure.microsoft.com/en-us/documentation/articles/azure-subscription-service-limits/</vt:lpwstr>
      </vt:variant>
      <vt:variant>
        <vt:lpwstr>resource-group-limits</vt:lpwstr>
      </vt:variant>
      <vt:variant>
        <vt:i4>6946861</vt:i4>
      </vt:variant>
      <vt:variant>
        <vt:i4>201</vt:i4>
      </vt:variant>
      <vt:variant>
        <vt:i4>0</vt:i4>
      </vt:variant>
      <vt:variant>
        <vt:i4>5</vt:i4>
      </vt:variant>
      <vt:variant>
        <vt:lpwstr>https://azure.microsoft.com/en-us/documentation/articles/resource-group-using-tags/</vt:lpwstr>
      </vt:variant>
      <vt:variant>
        <vt:lpwstr/>
      </vt:variant>
      <vt:variant>
        <vt:i4>1966097</vt:i4>
      </vt:variant>
      <vt:variant>
        <vt:i4>198</vt:i4>
      </vt:variant>
      <vt:variant>
        <vt:i4>0</vt:i4>
      </vt:variant>
      <vt:variant>
        <vt:i4>5</vt:i4>
      </vt:variant>
      <vt:variant>
        <vt:lpwstr>https://gallery.technet.microsoft.com/Azure-Disk-Encryption-for-a0018eb0</vt:lpwstr>
      </vt:variant>
      <vt:variant>
        <vt:lpwstr/>
      </vt:variant>
      <vt:variant>
        <vt:i4>393242</vt:i4>
      </vt:variant>
      <vt:variant>
        <vt:i4>195</vt:i4>
      </vt:variant>
      <vt:variant>
        <vt:i4>0</vt:i4>
      </vt:variant>
      <vt:variant>
        <vt:i4>5</vt:i4>
      </vt:variant>
      <vt:variant>
        <vt:lpwstr>https://blogs.msdn.microsoft.com/azuresecurity/2015/11/16/azure-disk-encryption-for-linux-and-windows-virtual-machines-public-preview-now-available/</vt:lpwstr>
      </vt:variant>
      <vt:variant>
        <vt:lpwstr/>
      </vt:variant>
      <vt:variant>
        <vt:i4>7471215</vt:i4>
      </vt:variant>
      <vt:variant>
        <vt:i4>192</vt:i4>
      </vt:variant>
      <vt:variant>
        <vt:i4>0</vt:i4>
      </vt:variant>
      <vt:variant>
        <vt:i4>5</vt:i4>
      </vt:variant>
      <vt:variant>
        <vt:lpwstr>https://channel9.msdn.com/Shows/MsftPowerShell/Visual-Studio-2015-PowerShell-Tools-Overview</vt:lpwstr>
      </vt:variant>
      <vt:variant>
        <vt:lpwstr/>
      </vt:variant>
      <vt:variant>
        <vt:i4>2359334</vt:i4>
      </vt:variant>
      <vt:variant>
        <vt:i4>189</vt:i4>
      </vt:variant>
      <vt:variant>
        <vt:i4>0</vt:i4>
      </vt:variant>
      <vt:variant>
        <vt:i4>5</vt:i4>
      </vt:variant>
      <vt:variant>
        <vt:lpwstr>https://visualstudiogallery.msdn.microsoft.com/c9eb3ba8-0c59-4944-9a62-6eee37294597</vt:lpwstr>
      </vt:variant>
      <vt:variant>
        <vt:lpwstr/>
      </vt:variant>
      <vt:variant>
        <vt:i4>7536763</vt:i4>
      </vt:variant>
      <vt:variant>
        <vt:i4>186</vt:i4>
      </vt:variant>
      <vt:variant>
        <vt:i4>0</vt:i4>
      </vt:variant>
      <vt:variant>
        <vt:i4>5</vt:i4>
      </vt:variant>
      <vt:variant>
        <vt:lpwstr>https://chocolatey.org/</vt:lpwstr>
      </vt:variant>
      <vt:variant>
        <vt:lpwstr/>
      </vt:variant>
      <vt:variant>
        <vt:i4>6160450</vt:i4>
      </vt:variant>
      <vt:variant>
        <vt:i4>183</vt:i4>
      </vt:variant>
      <vt:variant>
        <vt:i4>0</vt:i4>
      </vt:variant>
      <vt:variant>
        <vt:i4>5</vt:i4>
      </vt:variant>
      <vt:variant>
        <vt:lpwstr>https://azure.microsoft.com/en-us/documentation/articles/vpn-gateway-vpn-faq/</vt:lpwstr>
      </vt:variant>
      <vt:variant>
        <vt:lpwstr>point-to-site-connections</vt:lpwstr>
      </vt:variant>
      <vt:variant>
        <vt:i4>7602299</vt:i4>
      </vt:variant>
      <vt:variant>
        <vt:i4>180</vt:i4>
      </vt:variant>
      <vt:variant>
        <vt:i4>0</vt:i4>
      </vt:variant>
      <vt:variant>
        <vt:i4>5</vt:i4>
      </vt:variant>
      <vt:variant>
        <vt:lpwstr>https://azure.microsoft.com/en-us/support/trust-center/</vt:lpwstr>
      </vt:variant>
      <vt:variant>
        <vt:lpwstr/>
      </vt:variant>
      <vt:variant>
        <vt:i4>6750315</vt:i4>
      </vt:variant>
      <vt:variant>
        <vt:i4>177</vt:i4>
      </vt:variant>
      <vt:variant>
        <vt:i4>0</vt:i4>
      </vt:variant>
      <vt:variant>
        <vt:i4>5</vt:i4>
      </vt:variant>
      <vt:variant>
        <vt:lpwstr>https://azure.microsoft.com/en-us/documentation/articles/virtual-machines-planned-maintenance/</vt:lpwstr>
      </vt:variant>
      <vt:variant>
        <vt:lpwstr/>
      </vt:variant>
      <vt:variant>
        <vt:i4>5832715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https://github.com/Azure/Azure-vpn-config-samples</vt:lpwstr>
      </vt:variant>
      <vt:variant>
        <vt:lpwstr/>
      </vt:variant>
      <vt:variant>
        <vt:i4>5767262</vt:i4>
      </vt:variant>
      <vt:variant>
        <vt:i4>171</vt:i4>
      </vt:variant>
      <vt:variant>
        <vt:i4>0</vt:i4>
      </vt:variant>
      <vt:variant>
        <vt:i4>5</vt:i4>
      </vt:variant>
      <vt:variant>
        <vt:lpwstr>https://azure.microsoft.com/en-us/documentation/articles/vpn-gateway-forced-tunneling-rm/</vt:lpwstr>
      </vt:variant>
      <vt:variant>
        <vt:lpwstr/>
      </vt:variant>
      <vt:variant>
        <vt:i4>6553639</vt:i4>
      </vt:variant>
      <vt:variant>
        <vt:i4>168</vt:i4>
      </vt:variant>
      <vt:variant>
        <vt:i4>0</vt:i4>
      </vt:variant>
      <vt:variant>
        <vt:i4>5</vt:i4>
      </vt:variant>
      <vt:variant>
        <vt:lpwstr>https://azure.microsoft.com/en-us/pricing/details/ip-addresses/</vt:lpwstr>
      </vt:variant>
      <vt:variant>
        <vt:lpwstr/>
      </vt:variant>
      <vt:variant>
        <vt:i4>2424956</vt:i4>
      </vt:variant>
      <vt:variant>
        <vt:i4>165</vt:i4>
      </vt:variant>
      <vt:variant>
        <vt:i4>0</vt:i4>
      </vt:variant>
      <vt:variant>
        <vt:i4>5</vt:i4>
      </vt:variant>
      <vt:variant>
        <vt:lpwstr>https://azure.microsoft.com/en-us/documentation/articles/virtual-networks-udr-overview/</vt:lpwstr>
      </vt:variant>
      <vt:variant>
        <vt:lpwstr/>
      </vt:variant>
      <vt:variant>
        <vt:i4>7995490</vt:i4>
      </vt:variant>
      <vt:variant>
        <vt:i4>162</vt:i4>
      </vt:variant>
      <vt:variant>
        <vt:i4>0</vt:i4>
      </vt:variant>
      <vt:variant>
        <vt:i4>5</vt:i4>
      </vt:variant>
      <vt:variant>
        <vt:lpwstr>https://support.microsoft.com/en-us/kb/2721672</vt:lpwstr>
      </vt:variant>
      <vt:variant>
        <vt:lpwstr/>
      </vt:variant>
      <vt:variant>
        <vt:i4>917531</vt:i4>
      </vt:variant>
      <vt:variant>
        <vt:i4>159</vt:i4>
      </vt:variant>
      <vt:variant>
        <vt:i4>0</vt:i4>
      </vt:variant>
      <vt:variant>
        <vt:i4>5</vt:i4>
      </vt:variant>
      <vt:variant>
        <vt:lpwstr>https://technet.microsoft.com/en-us/library/hh831435.aspx</vt:lpwstr>
      </vt:variant>
      <vt:variant>
        <vt:lpwstr/>
      </vt:variant>
      <vt:variant>
        <vt:i4>4653129</vt:i4>
      </vt:variant>
      <vt:variant>
        <vt:i4>156</vt:i4>
      </vt:variant>
      <vt:variant>
        <vt:i4>0</vt:i4>
      </vt:variant>
      <vt:variant>
        <vt:i4>5</vt:i4>
      </vt:variant>
      <vt:variant>
        <vt:lpwstr>https://azure.microsoft.com/en-in/documentation/articles/azure-security-disk-encryption/</vt:lpwstr>
      </vt:variant>
      <vt:variant>
        <vt:lpwstr/>
      </vt:variant>
      <vt:variant>
        <vt:i4>7405690</vt:i4>
      </vt:variant>
      <vt:variant>
        <vt:i4>153</vt:i4>
      </vt:variant>
      <vt:variant>
        <vt:i4>0</vt:i4>
      </vt:variant>
      <vt:variant>
        <vt:i4>5</vt:i4>
      </vt:variant>
      <vt:variant>
        <vt:lpwstr>https://azure.microsoft.com/en-us/overview/azure-stack/</vt:lpwstr>
      </vt:variant>
      <vt:variant>
        <vt:lpwstr/>
      </vt:variant>
      <vt:variant>
        <vt:i4>6619173</vt:i4>
      </vt:variant>
      <vt:variant>
        <vt:i4>150</vt:i4>
      </vt:variant>
      <vt:variant>
        <vt:i4>0</vt:i4>
      </vt:variant>
      <vt:variant>
        <vt:i4>5</vt:i4>
      </vt:variant>
      <vt:variant>
        <vt:lpwstr>https://feedback.azure.com/</vt:lpwstr>
      </vt:variant>
      <vt:variant>
        <vt:lpwstr/>
      </vt:variant>
      <vt:variant>
        <vt:i4>7077939</vt:i4>
      </vt:variant>
      <vt:variant>
        <vt:i4>147</vt:i4>
      </vt:variant>
      <vt:variant>
        <vt:i4>0</vt:i4>
      </vt:variant>
      <vt:variant>
        <vt:i4>5</vt:i4>
      </vt:variant>
      <vt:variant>
        <vt:lpwstr>https://azure.microsoft.com/en-us/documentation/articles/powershell-install-configure/</vt:lpwstr>
      </vt:variant>
      <vt:variant>
        <vt:lpwstr/>
      </vt:variant>
      <vt:variant>
        <vt:i4>3080314</vt:i4>
      </vt:variant>
      <vt:variant>
        <vt:i4>144</vt:i4>
      </vt:variant>
      <vt:variant>
        <vt:i4>0</vt:i4>
      </vt:variant>
      <vt:variant>
        <vt:i4>5</vt:i4>
      </vt:variant>
      <vt:variant>
        <vt:lpwstr>https://azure.microsoft.com/en-us/?b=16.01</vt:lpwstr>
      </vt:variant>
      <vt:variant>
        <vt:lpwstr/>
      </vt:variant>
      <vt:variant>
        <vt:i4>5570572</vt:i4>
      </vt:variant>
      <vt:variant>
        <vt:i4>141</vt:i4>
      </vt:variant>
      <vt:variant>
        <vt:i4>0</vt:i4>
      </vt:variant>
      <vt:variant>
        <vt:i4>5</vt:i4>
      </vt:variant>
      <vt:variant>
        <vt:lpwstr>https://azure.microsoft.com/en-us/documentation/articles/vpn-gateway-vnet-vnet-rm-ps/</vt:lpwstr>
      </vt:variant>
      <vt:variant>
        <vt:lpwstr/>
      </vt:variant>
      <vt:variant>
        <vt:i4>6946857</vt:i4>
      </vt:variant>
      <vt:variant>
        <vt:i4>138</vt:i4>
      </vt:variant>
      <vt:variant>
        <vt:i4>0</vt:i4>
      </vt:variant>
      <vt:variant>
        <vt:i4>5</vt:i4>
      </vt:variant>
      <vt:variant>
        <vt:lpwstr>https://github.com/Azure/azure-quickstart-templates/blob/master/101-loadbalancer-with-multivip/azuredeploy.json</vt:lpwstr>
      </vt:variant>
      <vt:variant>
        <vt:lpwstr/>
      </vt:variant>
      <vt:variant>
        <vt:i4>4653060</vt:i4>
      </vt:variant>
      <vt:variant>
        <vt:i4>135</vt:i4>
      </vt:variant>
      <vt:variant>
        <vt:i4>0</vt:i4>
      </vt:variant>
      <vt:variant>
        <vt:i4>5</vt:i4>
      </vt:variant>
      <vt:variant>
        <vt:lpwstr>https://azure.microsoft.com/en-us/documentation/articles/load-balancer-multivip/</vt:lpwstr>
      </vt:variant>
      <vt:variant>
        <vt:lpwstr/>
      </vt:variant>
      <vt:variant>
        <vt:i4>6553721</vt:i4>
      </vt:variant>
      <vt:variant>
        <vt:i4>132</vt:i4>
      </vt:variant>
      <vt:variant>
        <vt:i4>0</vt:i4>
      </vt:variant>
      <vt:variant>
        <vt:i4>5</vt:i4>
      </vt:variant>
      <vt:variant>
        <vt:lpwstr>https://azure.microsoft.com/en-us/blog/vnet-to-vnet-connecting-virtual-networks-in-azure-across-different-regions/</vt:lpwstr>
      </vt:variant>
      <vt:variant>
        <vt:lpwstr/>
      </vt:variant>
      <vt:variant>
        <vt:i4>3670058</vt:i4>
      </vt:variant>
      <vt:variant>
        <vt:i4>129</vt:i4>
      </vt:variant>
      <vt:variant>
        <vt:i4>0</vt:i4>
      </vt:variant>
      <vt:variant>
        <vt:i4>5</vt:i4>
      </vt:variant>
      <vt:variant>
        <vt:lpwstr>https://azure.microsoft.com/en-us/documentation/articles/vpn-gateway-point-to-site-create/</vt:lpwstr>
      </vt:variant>
      <vt:variant>
        <vt:lpwstr/>
      </vt:variant>
      <vt:variant>
        <vt:i4>4390918</vt:i4>
      </vt:variant>
      <vt:variant>
        <vt:i4>126</vt:i4>
      </vt:variant>
      <vt:variant>
        <vt:i4>0</vt:i4>
      </vt:variant>
      <vt:variant>
        <vt:i4>5</vt:i4>
      </vt:variant>
      <vt:variant>
        <vt:lpwstr>https://azure.microsoft.com/en-us/blog/azure-site-recovery-ga-move-vmware-aws-hyper-v-and-physical-servers-to-azure/</vt:lpwstr>
      </vt:variant>
      <vt:variant>
        <vt:lpwstr/>
      </vt:variant>
      <vt:variant>
        <vt:i4>2752638</vt:i4>
      </vt:variant>
      <vt:variant>
        <vt:i4>123</vt:i4>
      </vt:variant>
      <vt:variant>
        <vt:i4>0</vt:i4>
      </vt:variant>
      <vt:variant>
        <vt:i4>5</vt:i4>
      </vt:variant>
      <vt:variant>
        <vt:lpwstr>https://azure.microsoft.com/en-us/documentation/articles/azure-subscription-service-limits/</vt:lpwstr>
      </vt:variant>
      <vt:variant>
        <vt:lpwstr/>
      </vt:variant>
      <vt:variant>
        <vt:i4>4194385</vt:i4>
      </vt:variant>
      <vt:variant>
        <vt:i4>120</vt:i4>
      </vt:variant>
      <vt:variant>
        <vt:i4>0</vt:i4>
      </vt:variant>
      <vt:variant>
        <vt:i4>5</vt:i4>
      </vt:variant>
      <vt:variant>
        <vt:lpwstr>https://azure.microsoft.com/en-us/documentation/articles/virtual-networks-multiple-nics/</vt:lpwstr>
      </vt:variant>
      <vt:variant>
        <vt:lpwstr/>
      </vt:variant>
      <vt:variant>
        <vt:i4>2424956</vt:i4>
      </vt:variant>
      <vt:variant>
        <vt:i4>117</vt:i4>
      </vt:variant>
      <vt:variant>
        <vt:i4>0</vt:i4>
      </vt:variant>
      <vt:variant>
        <vt:i4>5</vt:i4>
      </vt:variant>
      <vt:variant>
        <vt:lpwstr>https://azure.microsoft.com/en-us/documentation/articles/virtual-networks-udr-overview/</vt:lpwstr>
      </vt:variant>
      <vt:variant>
        <vt:lpwstr/>
      </vt:variant>
      <vt:variant>
        <vt:i4>2752619</vt:i4>
      </vt:variant>
      <vt:variant>
        <vt:i4>114</vt:i4>
      </vt:variant>
      <vt:variant>
        <vt:i4>0</vt:i4>
      </vt:variant>
      <vt:variant>
        <vt:i4>5</vt:i4>
      </vt:variant>
      <vt:variant>
        <vt:lpwstr>https://azure.microsoft.com/en-us/documentation/articles/virtual-networks-nsg/</vt:lpwstr>
      </vt:variant>
      <vt:variant>
        <vt:lpwstr/>
      </vt:variant>
      <vt:variant>
        <vt:i4>2424956</vt:i4>
      </vt:variant>
      <vt:variant>
        <vt:i4>111</vt:i4>
      </vt:variant>
      <vt:variant>
        <vt:i4>0</vt:i4>
      </vt:variant>
      <vt:variant>
        <vt:i4>5</vt:i4>
      </vt:variant>
      <vt:variant>
        <vt:lpwstr>https://azure.microsoft.com/en-us/documentation/articles/virtual-networks-udr-overview/</vt:lpwstr>
      </vt:variant>
      <vt:variant>
        <vt:lpwstr/>
      </vt:variant>
      <vt:variant>
        <vt:i4>7274623</vt:i4>
      </vt:variant>
      <vt:variant>
        <vt:i4>108</vt:i4>
      </vt:variant>
      <vt:variant>
        <vt:i4>0</vt:i4>
      </vt:variant>
      <vt:variant>
        <vt:i4>5</vt:i4>
      </vt:variant>
      <vt:variant>
        <vt:lpwstr>https://azure.microsoft.com/en-us/blog/azure-container-service-preview/</vt:lpwstr>
      </vt:variant>
      <vt:variant>
        <vt:lpwstr/>
      </vt:variant>
      <vt:variant>
        <vt:i4>8061027</vt:i4>
      </vt:variant>
      <vt:variant>
        <vt:i4>105</vt:i4>
      </vt:variant>
      <vt:variant>
        <vt:i4>0</vt:i4>
      </vt:variant>
      <vt:variant>
        <vt:i4>5</vt:i4>
      </vt:variant>
      <vt:variant>
        <vt:lpwstr>https://azure.microsoft.com/en-us/documentation/articles/backup-azure-backup-import-export/</vt:lpwstr>
      </vt:variant>
      <vt:variant>
        <vt:lpwstr/>
      </vt:variant>
      <vt:variant>
        <vt:i4>6357036</vt:i4>
      </vt:variant>
      <vt:variant>
        <vt:i4>102</vt:i4>
      </vt:variant>
      <vt:variant>
        <vt:i4>0</vt:i4>
      </vt:variant>
      <vt:variant>
        <vt:i4>5</vt:i4>
      </vt:variant>
      <vt:variant>
        <vt:lpwstr>https://www.microsoft.com/en-us/download/details.aspx?id=42497</vt:lpwstr>
      </vt:variant>
      <vt:variant>
        <vt:lpwstr/>
      </vt:variant>
      <vt:variant>
        <vt:i4>589899</vt:i4>
      </vt:variant>
      <vt:variant>
        <vt:i4>99</vt:i4>
      </vt:variant>
      <vt:variant>
        <vt:i4>0</vt:i4>
      </vt:variant>
      <vt:variant>
        <vt:i4>5</vt:i4>
      </vt:variant>
      <vt:variant>
        <vt:lpwstr>https://azure.microsoft.com/en-us/documentation/articles/virtual-machines-upload-image-windows-resource-manager/</vt:lpwstr>
      </vt:variant>
      <vt:variant>
        <vt:lpwstr/>
      </vt:variant>
      <vt:variant>
        <vt:i4>6815776</vt:i4>
      </vt:variant>
      <vt:variant>
        <vt:i4>96</vt:i4>
      </vt:variant>
      <vt:variant>
        <vt:i4>0</vt:i4>
      </vt:variant>
      <vt:variant>
        <vt:i4>5</vt:i4>
      </vt:variant>
      <vt:variant>
        <vt:lpwstr>https://azure.microsoft.com/en-us/documentation/articles/storage-import-export-service/</vt:lpwstr>
      </vt:variant>
      <vt:variant>
        <vt:lpwstr/>
      </vt:variant>
      <vt:variant>
        <vt:i4>1048610</vt:i4>
      </vt:variant>
      <vt:variant>
        <vt:i4>93</vt:i4>
      </vt:variant>
      <vt:variant>
        <vt:i4>0</vt:i4>
      </vt:variant>
      <vt:variant>
        <vt:i4>5</vt:i4>
      </vt:variant>
      <vt:variant>
        <vt:lpwstr>https://azure.microsoft.com/en-us/support/legal/sla/virtual-machines/v1_0/</vt:lpwstr>
      </vt:variant>
      <vt:variant>
        <vt:lpwstr/>
      </vt:variant>
      <vt:variant>
        <vt:i4>4849723</vt:i4>
      </vt:variant>
      <vt:variant>
        <vt:i4>90</vt:i4>
      </vt:variant>
      <vt:variant>
        <vt:i4>0</vt:i4>
      </vt:variant>
      <vt:variant>
        <vt:i4>5</vt:i4>
      </vt:variant>
      <vt:variant>
        <vt:lpwstr>https://www.visualstudio.com/en-us/visual-studio-2015-system-requirements-vs</vt:lpwstr>
      </vt:variant>
      <vt:variant>
        <vt:lpwstr>1</vt:lpwstr>
      </vt:variant>
      <vt:variant>
        <vt:i4>4522013</vt:i4>
      </vt:variant>
      <vt:variant>
        <vt:i4>87</vt:i4>
      </vt:variant>
      <vt:variant>
        <vt:i4>0</vt:i4>
      </vt:variant>
      <vt:variant>
        <vt:i4>5</vt:i4>
      </vt:variant>
      <vt:variant>
        <vt:lpwstr>http://www.msn.com/en-us/foodanddrink/foodnews/mark-russinovich-talks-azure-scale-sets/vp-CCgcEu</vt:lpwstr>
      </vt:variant>
      <vt:variant>
        <vt:lpwstr/>
      </vt:variant>
      <vt:variant>
        <vt:i4>7209016</vt:i4>
      </vt:variant>
      <vt:variant>
        <vt:i4>84</vt:i4>
      </vt:variant>
      <vt:variant>
        <vt:i4>0</vt:i4>
      </vt:variant>
      <vt:variant>
        <vt:i4>5</vt:i4>
      </vt:variant>
      <vt:variant>
        <vt:lpwstr>https://azure.microsoft.com/en-us/blog/azure-vm-scale-sets-public-preview/</vt:lpwstr>
      </vt:variant>
      <vt:variant>
        <vt:lpwstr/>
      </vt:variant>
      <vt:variant>
        <vt:i4>1703978</vt:i4>
      </vt:variant>
      <vt:variant>
        <vt:i4>81</vt:i4>
      </vt:variant>
      <vt:variant>
        <vt:i4>0</vt:i4>
      </vt:variant>
      <vt:variant>
        <vt:i4>5</vt:i4>
      </vt:variant>
      <vt:variant>
        <vt:lpwstr>https://mva.microsoft.com/en-US/training-courses/introduction-to-aspnet-5-13786?l=6Ns0MlpXB_2201937557</vt:lpwstr>
      </vt:variant>
      <vt:variant>
        <vt:lpwstr/>
      </vt:variant>
      <vt:variant>
        <vt:i4>6619181</vt:i4>
      </vt:variant>
      <vt:variant>
        <vt:i4>78</vt:i4>
      </vt:variant>
      <vt:variant>
        <vt:i4>0</vt:i4>
      </vt:variant>
      <vt:variant>
        <vt:i4>5</vt:i4>
      </vt:variant>
      <vt:variant>
        <vt:lpwstr>https://azure.microsoft.com/en-us/documentation/articles/web-sites-dotnet-get-started/</vt:lpwstr>
      </vt:variant>
      <vt:variant>
        <vt:lpwstr/>
      </vt:variant>
      <vt:variant>
        <vt:i4>7143481</vt:i4>
      </vt:variant>
      <vt:variant>
        <vt:i4>75</vt:i4>
      </vt:variant>
      <vt:variant>
        <vt:i4>0</vt:i4>
      </vt:variant>
      <vt:variant>
        <vt:i4>5</vt:i4>
      </vt:variant>
      <vt:variant>
        <vt:lpwstr>https://azure.microsoft.com/en-us/documentation/articles/web-sites-deploy/</vt:lpwstr>
      </vt:variant>
      <vt:variant>
        <vt:lpwstr/>
      </vt:variant>
      <vt:variant>
        <vt:i4>5963805</vt:i4>
      </vt:variant>
      <vt:variant>
        <vt:i4>72</vt:i4>
      </vt:variant>
      <vt:variant>
        <vt:i4>0</vt:i4>
      </vt:variant>
      <vt:variant>
        <vt:i4>5</vt:i4>
      </vt:variant>
      <vt:variant>
        <vt:lpwstr>http://blogs.technet.com/b/canitpro/archive/2014/07/02/step-by-step-multi-site-azure-vpn.aspx</vt:lpwstr>
      </vt:variant>
      <vt:variant>
        <vt:lpwstr/>
      </vt:variant>
      <vt:variant>
        <vt:i4>2752638</vt:i4>
      </vt:variant>
      <vt:variant>
        <vt:i4>69</vt:i4>
      </vt:variant>
      <vt:variant>
        <vt:i4>0</vt:i4>
      </vt:variant>
      <vt:variant>
        <vt:i4>5</vt:i4>
      </vt:variant>
      <vt:variant>
        <vt:lpwstr>https://azure.microsoft.com/en-us/documentation/articles/azure-subscription-service-limits/</vt:lpwstr>
      </vt:variant>
      <vt:variant>
        <vt:lpwstr/>
      </vt:variant>
      <vt:variant>
        <vt:i4>786448</vt:i4>
      </vt:variant>
      <vt:variant>
        <vt:i4>66</vt:i4>
      </vt:variant>
      <vt:variant>
        <vt:i4>0</vt:i4>
      </vt:variant>
      <vt:variant>
        <vt:i4>5</vt:i4>
      </vt:variant>
      <vt:variant>
        <vt:lpwstr>https://technet.microsoft.com/en-us/library/hh240236.aspx</vt:lpwstr>
      </vt:variant>
      <vt:variant>
        <vt:lpwstr/>
      </vt:variant>
      <vt:variant>
        <vt:i4>2752550</vt:i4>
      </vt:variant>
      <vt:variant>
        <vt:i4>63</vt:i4>
      </vt:variant>
      <vt:variant>
        <vt:i4>0</vt:i4>
      </vt:variant>
      <vt:variant>
        <vt:i4>5</vt:i4>
      </vt:variant>
      <vt:variant>
        <vt:lpwstr>https://msdn.microsoft.com/en-us/library/mt270352.aspx</vt:lpwstr>
      </vt:variant>
      <vt:variant>
        <vt:lpwstr/>
      </vt:variant>
      <vt:variant>
        <vt:i4>2752564</vt:i4>
      </vt:variant>
      <vt:variant>
        <vt:i4>60</vt:i4>
      </vt:variant>
      <vt:variant>
        <vt:i4>0</vt:i4>
      </vt:variant>
      <vt:variant>
        <vt:i4>5</vt:i4>
      </vt:variant>
      <vt:variant>
        <vt:lpwstr>https://azure.microsoft.com/en-us/blog/azure-virtual-network-gateway-improvements/</vt:lpwstr>
      </vt:variant>
      <vt:variant>
        <vt:lpwstr/>
      </vt:variant>
      <vt:variant>
        <vt:i4>7012471</vt:i4>
      </vt:variant>
      <vt:variant>
        <vt:i4>57</vt:i4>
      </vt:variant>
      <vt:variant>
        <vt:i4>0</vt:i4>
      </vt:variant>
      <vt:variant>
        <vt:i4>5</vt:i4>
      </vt:variant>
      <vt:variant>
        <vt:lpwstr>http://windowsitpro.com/azure/upgrade-azure-site-site-gateway-high-performance</vt:lpwstr>
      </vt:variant>
      <vt:variant>
        <vt:lpwstr/>
      </vt:variant>
      <vt:variant>
        <vt:i4>2687074</vt:i4>
      </vt:variant>
      <vt:variant>
        <vt:i4>54</vt:i4>
      </vt:variant>
      <vt:variant>
        <vt:i4>0</vt:i4>
      </vt:variant>
      <vt:variant>
        <vt:i4>5</vt:i4>
      </vt:variant>
      <vt:variant>
        <vt:lpwstr>https://azure.microsoft.com/en-us/documentation/articles/vpn-gateway-about-vpngateways/</vt:lpwstr>
      </vt:variant>
      <vt:variant>
        <vt:lpwstr/>
      </vt:variant>
      <vt:variant>
        <vt:i4>2687074</vt:i4>
      </vt:variant>
      <vt:variant>
        <vt:i4>51</vt:i4>
      </vt:variant>
      <vt:variant>
        <vt:i4>0</vt:i4>
      </vt:variant>
      <vt:variant>
        <vt:i4>5</vt:i4>
      </vt:variant>
      <vt:variant>
        <vt:lpwstr>https://azure.microsoft.com/en-us/documentation/articles/vpn-gateway-about-vpngateways/</vt:lpwstr>
      </vt:variant>
      <vt:variant>
        <vt:lpwstr/>
      </vt:variant>
      <vt:variant>
        <vt:i4>4456473</vt:i4>
      </vt:variant>
      <vt:variant>
        <vt:i4>48</vt:i4>
      </vt:variant>
      <vt:variant>
        <vt:i4>0</vt:i4>
      </vt:variant>
      <vt:variant>
        <vt:i4>5</vt:i4>
      </vt:variant>
      <vt:variant>
        <vt:lpwstr>https://azure.microsoft.com/en-us/documentation/articles/virtual-machines-questions/</vt:lpwstr>
      </vt:variant>
      <vt:variant>
        <vt:lpwstr/>
      </vt:variant>
      <vt:variant>
        <vt:i4>1769547</vt:i4>
      </vt:variant>
      <vt:variant>
        <vt:i4>45</vt:i4>
      </vt:variant>
      <vt:variant>
        <vt:i4>0</vt:i4>
      </vt:variant>
      <vt:variant>
        <vt:i4>5</vt:i4>
      </vt:variant>
      <vt:variant>
        <vt:lpwstr>http://weblogs.asp.net/scottgu/windows-azure-announcing-major-improvements-for-dev-test-in-the-cloud</vt:lpwstr>
      </vt:variant>
      <vt:variant>
        <vt:lpwstr/>
      </vt:variant>
      <vt:variant>
        <vt:i4>1704013</vt:i4>
      </vt:variant>
      <vt:variant>
        <vt:i4>42</vt:i4>
      </vt:variant>
      <vt:variant>
        <vt:i4>0</vt:i4>
      </vt:variant>
      <vt:variant>
        <vt:i4>5</vt:i4>
      </vt:variant>
      <vt:variant>
        <vt:lpwstr>http://blogs.technet.com/b/keithmayer/archive/2013/06/19/windows-azure-virtual-machines-there-s-more-than-1-way-to-shutdown-a-vm.aspx</vt:lpwstr>
      </vt:variant>
      <vt:variant>
        <vt:lpwstr/>
      </vt:variant>
      <vt:variant>
        <vt:i4>4456473</vt:i4>
      </vt:variant>
      <vt:variant>
        <vt:i4>39</vt:i4>
      </vt:variant>
      <vt:variant>
        <vt:i4>0</vt:i4>
      </vt:variant>
      <vt:variant>
        <vt:i4>5</vt:i4>
      </vt:variant>
      <vt:variant>
        <vt:lpwstr>https://azure.microsoft.com/en-us/documentation/articles/virtual-machines-questions/</vt:lpwstr>
      </vt:variant>
      <vt:variant>
        <vt:lpwstr/>
      </vt:variant>
      <vt:variant>
        <vt:i4>3211388</vt:i4>
      </vt:variant>
      <vt:variant>
        <vt:i4>36</vt:i4>
      </vt:variant>
      <vt:variant>
        <vt:i4>0</vt:i4>
      </vt:variant>
      <vt:variant>
        <vt:i4>5</vt:i4>
      </vt:variant>
      <vt:variant>
        <vt:lpwstr>https://azure.microsoft.com/en-us/pricing/details/virtual-machines/</vt:lpwstr>
      </vt:variant>
      <vt:variant>
        <vt:lpwstr/>
      </vt:variant>
      <vt:variant>
        <vt:i4>7733307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https://github.com/Azure/azure-powershell/wiki/Deprecation-of-Switch-AzureMode-in-Azure-PowerShell</vt:lpwstr>
      </vt:variant>
      <vt:variant>
        <vt:lpwstr/>
      </vt:variant>
      <vt:variant>
        <vt:i4>7405677</vt:i4>
      </vt:variant>
      <vt:variant>
        <vt:i4>30</vt:i4>
      </vt:variant>
      <vt:variant>
        <vt:i4>0</vt:i4>
      </vt:variant>
      <vt:variant>
        <vt:i4>5</vt:i4>
      </vt:variant>
      <vt:variant>
        <vt:lpwstr>https://www.bing.com/videos/search?q=azure+arm&amp;FORM=HDRSC3</vt:lpwstr>
      </vt:variant>
      <vt:variant>
        <vt:lpwstr>view=detail&amp;mid=2C0694F3C58EA42AE4AE2C0694F3C58EA42AE4AE</vt:lpwstr>
      </vt:variant>
      <vt:variant>
        <vt:i4>5111881</vt:i4>
      </vt:variant>
      <vt:variant>
        <vt:i4>27</vt:i4>
      </vt:variant>
      <vt:variant>
        <vt:i4>0</vt:i4>
      </vt:variant>
      <vt:variant>
        <vt:i4>5</vt:i4>
      </vt:variant>
      <vt:variant>
        <vt:lpwstr>https://azure.microsoft.com/en-us/blog/announcing-azure-portal-general-availability/</vt:lpwstr>
      </vt:variant>
      <vt:variant>
        <vt:lpwstr/>
      </vt:variant>
      <vt:variant>
        <vt:i4>1</vt:i4>
      </vt:variant>
      <vt:variant>
        <vt:i4>24</vt:i4>
      </vt:variant>
      <vt:variant>
        <vt:i4>0</vt:i4>
      </vt:variant>
      <vt:variant>
        <vt:i4>5</vt:i4>
      </vt:variant>
      <vt:variant>
        <vt:lpwstr>http://portal.azure.com/</vt:lpwstr>
      </vt:variant>
      <vt:variant>
        <vt:lpwstr/>
      </vt:variant>
      <vt:variant>
        <vt:i4>6357027</vt:i4>
      </vt:variant>
      <vt:variant>
        <vt:i4>21</vt:i4>
      </vt:variant>
      <vt:variant>
        <vt:i4>0</vt:i4>
      </vt:variant>
      <vt:variant>
        <vt:i4>5</vt:i4>
      </vt:variant>
      <vt:variant>
        <vt:lpwstr>http://www.azurespeed.com/Azure/Latency</vt:lpwstr>
      </vt:variant>
      <vt:variant>
        <vt:lpwstr/>
      </vt:variant>
      <vt:variant>
        <vt:i4>4587520</vt:i4>
      </vt:variant>
      <vt:variant>
        <vt:i4>18</vt:i4>
      </vt:variant>
      <vt:variant>
        <vt:i4>0</vt:i4>
      </vt:variant>
      <vt:variant>
        <vt:i4>5</vt:i4>
      </vt:variant>
      <vt:variant>
        <vt:lpwstr>http://blogs.msdn.com/b/mast/archive/2015/06/18/building-windows-server-failover-cluster-on-azure-iaas-vm-part-2-network.aspx</vt:lpwstr>
      </vt:variant>
      <vt:variant>
        <vt:lpwstr/>
      </vt:variant>
      <vt:variant>
        <vt:i4>6029325</vt:i4>
      </vt:variant>
      <vt:variant>
        <vt:i4>15</vt:i4>
      </vt:variant>
      <vt:variant>
        <vt:i4>0</vt:i4>
      </vt:variant>
      <vt:variant>
        <vt:i4>5</vt:i4>
      </vt:variant>
      <vt:variant>
        <vt:lpwstr>https://azure.microsoft.com/en-us/documentation/articles/storage-dotnet-how-to-use-files</vt:lpwstr>
      </vt:variant>
      <vt:variant>
        <vt:lpwstr/>
      </vt:variant>
      <vt:variant>
        <vt:i4>5898331</vt:i4>
      </vt:variant>
      <vt:variant>
        <vt:i4>12</vt:i4>
      </vt:variant>
      <vt:variant>
        <vt:i4>0</vt:i4>
      </vt:variant>
      <vt:variant>
        <vt:i4>5</vt:i4>
      </vt:variant>
      <vt:variant>
        <vt:lpwstr>http://blogs.msdn.com/b/mast/archive/2015/06/18/windows-server-failover-cluster-on-azure-iaas-vm-part-1-storage.aspx</vt:lpwstr>
      </vt:variant>
      <vt:variant>
        <vt:lpwstr/>
      </vt:variant>
      <vt:variant>
        <vt:i4>8126556</vt:i4>
      </vt:variant>
      <vt:variant>
        <vt:i4>9</vt:i4>
      </vt:variant>
      <vt:variant>
        <vt:i4>0</vt:i4>
      </vt:variant>
      <vt:variant>
        <vt:i4>5</vt:i4>
      </vt:variant>
      <vt:variant>
        <vt:lpwstr>mailto:prestopa@microsoft.com</vt:lpwstr>
      </vt:variant>
      <vt:variant>
        <vt:lpwstr/>
      </vt:variant>
      <vt:variant>
        <vt:i4>8126556</vt:i4>
      </vt:variant>
      <vt:variant>
        <vt:i4>6</vt:i4>
      </vt:variant>
      <vt:variant>
        <vt:i4>0</vt:i4>
      </vt:variant>
      <vt:variant>
        <vt:i4>5</vt:i4>
      </vt:variant>
      <vt:variant>
        <vt:lpwstr>mailto:prestopa@microsoft.com</vt:lpwstr>
      </vt:variant>
      <vt:variant>
        <vt:lpwstr/>
      </vt:variant>
      <vt:variant>
        <vt:i4>48</vt:i4>
      </vt:variant>
      <vt:variant>
        <vt:i4>3</vt:i4>
      </vt:variant>
      <vt:variant>
        <vt:i4>0</vt:i4>
      </vt:variant>
      <vt:variant>
        <vt:i4>5</vt:i4>
      </vt:variant>
      <vt:variant>
        <vt:lpwstr>mailto:kevinye@microsoft.com</vt:lpwstr>
      </vt:variant>
      <vt:variant>
        <vt:lpwstr/>
      </vt:variant>
      <vt:variant>
        <vt:i4>8126556</vt:i4>
      </vt:variant>
      <vt:variant>
        <vt:i4>0</vt:i4>
      </vt:variant>
      <vt:variant>
        <vt:i4>0</vt:i4>
      </vt:variant>
      <vt:variant>
        <vt:i4>5</vt:i4>
      </vt:variant>
      <vt:variant>
        <vt:lpwstr>mailto:prestopa@microsoft.com</vt:lpwstr>
      </vt:variant>
      <vt:variant>
        <vt:lpwstr/>
      </vt:variant>
      <vt:variant>
        <vt:i4>3014685</vt:i4>
      </vt:variant>
      <vt:variant>
        <vt:i4>39354</vt:i4>
      </vt:variant>
      <vt:variant>
        <vt:i4>1032</vt:i4>
      </vt:variant>
      <vt:variant>
        <vt:i4>1</vt:i4>
      </vt:variant>
      <vt:variant>
        <vt:lpwstr>cid:image003.jpg@01D1C753.D18C9780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FAQs</dc:title>
  <dc:subject/>
  <dc:creator>alexander.boyce_c</dc:creator>
  <cp:keywords/>
  <cp:lastModifiedBy>Preston K. Parsard</cp:lastModifiedBy>
  <cp:revision>122</cp:revision>
  <cp:lastPrinted>2009-06-10T11:40:00Z</cp:lastPrinted>
  <dcterms:created xsi:type="dcterms:W3CDTF">2017-02-27T23:01:00Z</dcterms:created>
  <dcterms:modified xsi:type="dcterms:W3CDTF">2019-05-05T23:16:00Z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P #">
    <vt:lpwstr>VOC00001-1.0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Ref">
    <vt:lpwstr>https://api.informationprotection.azure.com/api/72f988bf-86f1-41af-91ab-2d7cd011db47</vt:lpwstr>
  </property>
  <property fmtid="{D5CDD505-2E9C-101B-9397-08002B2CF9AE}" pid="6" name="MSIP_Label_f42aa342-8706-4288-bd11-ebb85995028c_Owner">
    <vt:lpwstr>prestopa@microsoft.com</vt:lpwstr>
  </property>
  <property fmtid="{D5CDD505-2E9C-101B-9397-08002B2CF9AE}" pid="7" name="MSIP_Label_f42aa342-8706-4288-bd11-ebb85995028c_SetDate">
    <vt:lpwstr>2017-08-13T22:11:05.5059103-04:00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